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1A165F90" w14:textId="77777777" w:rsidTr="002B06E9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FE7B09315629450D8D4720F24A7789F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39" w:type="dxa"/>
                <w:hideMark/>
              </w:tcPr>
              <w:p w14:paraId="1511ADD0" w14:textId="77777777" w:rsidR="00A340F2" w:rsidRPr="00064E3E" w:rsidRDefault="00FE0263" w:rsidP="00064E3E">
                <w:pPr>
                  <w:pStyle w:val="Title"/>
                </w:pPr>
                <w:r w:rsidRPr="00064E3E">
                  <w:t>INVOICe</w:t>
                </w:r>
              </w:p>
            </w:tc>
          </w:sdtContent>
        </w:sdt>
        <w:tc>
          <w:tcPr>
            <w:tcW w:w="3539" w:type="dxa"/>
          </w:tcPr>
          <w:p w14:paraId="6245C3CD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29757501" w14:textId="3AF4A761" w:rsidR="00A340F2" w:rsidRDefault="005D2165" w:rsidP="002F5404">
            <w:r>
              <w:rPr>
                <w:noProof/>
              </w:rPr>
              <w:drawing>
                <wp:inline distT="0" distB="0" distL="0" distR="0" wp14:anchorId="56C60B01" wp14:editId="2182891C">
                  <wp:extent cx="1767840" cy="53624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mc_log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635" cy="545889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0F2" w14:paraId="11A76F27" w14:textId="77777777" w:rsidTr="002B06E9">
        <w:trPr>
          <w:trHeight w:val="1364"/>
          <w:jc w:val="center"/>
        </w:trPr>
        <w:tc>
          <w:tcPr>
            <w:tcW w:w="3539" w:type="dxa"/>
            <w:hideMark/>
          </w:tcPr>
          <w:p w14:paraId="675CD3A1" w14:textId="77777777" w:rsidR="00A340F2" w:rsidRPr="00064E3E" w:rsidRDefault="00CB44F9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D81CF9AEFFAD45D8BA0F909B437D7FAE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14:paraId="6F2FA9CB" w14:textId="462AADDF" w:rsidR="00A340F2" w:rsidRPr="00064E3E" w:rsidRDefault="005D2165" w:rsidP="002F540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3/24/2020</w:t>
            </w:r>
          </w:p>
        </w:tc>
        <w:tc>
          <w:tcPr>
            <w:tcW w:w="3539" w:type="dxa"/>
            <w:hideMark/>
          </w:tcPr>
          <w:p w14:paraId="1291B694" w14:textId="77777777" w:rsidR="00A340F2" w:rsidRPr="00064E3E" w:rsidRDefault="00CB44F9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68D557AE873644659AA083E4298514BA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14:paraId="7B15F98B" w14:textId="36EA1F65" w:rsidR="00A340F2" w:rsidRPr="00064E3E" w:rsidRDefault="005D2165" w:rsidP="002F5404">
            <w:pPr>
              <w:rPr>
                <w:rFonts w:cstheme="minorHAnsi"/>
                <w:color w:val="000000" w:themeColor="text1"/>
              </w:rPr>
            </w:pPr>
            <w:r w:rsidRPr="00DA74A9">
              <w:rPr>
                <w:rFonts w:cstheme="minorHAnsi"/>
                <w:color w:val="000000" w:themeColor="text1"/>
                <w:sz w:val="24"/>
                <w:szCs w:val="24"/>
              </w:rPr>
              <w:t>A-001</w:t>
            </w:r>
          </w:p>
        </w:tc>
        <w:tc>
          <w:tcPr>
            <w:tcW w:w="3539" w:type="dxa"/>
            <w:hideMark/>
          </w:tcPr>
          <w:p w14:paraId="15134907" w14:textId="07F34ACC" w:rsidR="00A340F2" w:rsidRPr="00064E3E" w:rsidRDefault="005D2165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TMC Products</w:t>
            </w:r>
          </w:p>
          <w:p w14:paraId="1FE54B04" w14:textId="161278EF" w:rsidR="00A340F2" w:rsidRPr="00064E3E" w:rsidRDefault="005D2165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123 Business Street</w:t>
            </w:r>
          </w:p>
          <w:p w14:paraId="3A7B9825" w14:textId="4F419BC7" w:rsidR="00CF2287" w:rsidRPr="00064E3E" w:rsidRDefault="005D2165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New Orleans, LA</w:t>
            </w:r>
          </w:p>
          <w:p w14:paraId="54A3E902" w14:textId="2F2EC9B2" w:rsidR="00C85F6C" w:rsidRPr="00064E3E" w:rsidRDefault="005D2165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(504) 456-7890</w:t>
            </w:r>
          </w:p>
          <w:p w14:paraId="5F2B1774" w14:textId="77777777" w:rsidR="00A340F2" w:rsidRDefault="005D2165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tmcproducts@gmail.com</w:t>
            </w:r>
          </w:p>
          <w:p w14:paraId="16A9F84D" w14:textId="30FC6E95" w:rsidR="00C85F6C" w:rsidRPr="00EC16CD" w:rsidRDefault="00C85F6C" w:rsidP="002F540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A340F2" w14:paraId="5F3E3034" w14:textId="77777777" w:rsidTr="002B06E9">
        <w:trPr>
          <w:trHeight w:val="2215"/>
          <w:jc w:val="center"/>
        </w:trPr>
        <w:tc>
          <w:tcPr>
            <w:tcW w:w="3539" w:type="dxa"/>
            <w:hideMark/>
          </w:tcPr>
          <w:p w14:paraId="5F5FE217" w14:textId="5A69C723" w:rsidR="00A340F2" w:rsidRPr="00064E3E" w:rsidRDefault="005D2165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INVOICE TO: Caltech Inc</w:t>
            </w:r>
          </w:p>
          <w:p w14:paraId="7C716BA9" w14:textId="4AB269C4" w:rsidR="00A340F2" w:rsidRPr="00064E3E" w:rsidRDefault="005D2165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1311 Anderson Street</w:t>
            </w:r>
          </w:p>
          <w:p w14:paraId="263C3466" w14:textId="5801E0BC" w:rsidR="00A340F2" w:rsidRPr="00064E3E" w:rsidRDefault="005D2165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Los Angeles, CA</w:t>
            </w:r>
          </w:p>
          <w:p w14:paraId="6EB2E639" w14:textId="05EEE5D1" w:rsidR="00A340F2" w:rsidRPr="00064E3E" w:rsidRDefault="005D2165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(999) 456-2131</w:t>
            </w:r>
          </w:p>
          <w:p w14:paraId="3A6AAF7F" w14:textId="44F3BA1D" w:rsidR="00A340F2" w:rsidRDefault="00C85F6C" w:rsidP="002F5404">
            <w:pPr>
              <w:rPr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CaltechInc@yahoo.com</w:t>
            </w:r>
          </w:p>
        </w:tc>
        <w:tc>
          <w:tcPr>
            <w:tcW w:w="3539" w:type="dxa"/>
          </w:tcPr>
          <w:p w14:paraId="29DB6D69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6201198D" w14:textId="77777777" w:rsidR="00A340F2" w:rsidRDefault="00A340F2" w:rsidP="002F5404">
            <w:pPr>
              <w:jc w:val="center"/>
            </w:pPr>
          </w:p>
        </w:tc>
      </w:tr>
    </w:tbl>
    <w:p w14:paraId="6FCC3000" w14:textId="77777777" w:rsidR="00A340F2" w:rsidRDefault="00A340F2" w:rsidP="002F5404">
      <w:pPr>
        <w:rPr>
          <w:noProof/>
        </w:rPr>
      </w:pPr>
    </w:p>
    <w:tbl>
      <w:tblPr>
        <w:tblStyle w:val="SalesInfo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Enter Salesperson name, Job title, Payment Terms, and Due Date in this table"/>
      </w:tblPr>
      <w:tblGrid>
        <w:gridCol w:w="2546"/>
        <w:gridCol w:w="2815"/>
        <w:gridCol w:w="3176"/>
        <w:gridCol w:w="1971"/>
      </w:tblGrid>
      <w:tr w:rsidR="00A340F2" w14:paraId="469E3C7A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092" w:type="dxa"/>
            <w:shd w:val="clear" w:color="auto" w:fill="auto"/>
            <w:hideMark/>
          </w:tcPr>
          <w:p w14:paraId="075A6C89" w14:textId="77777777" w:rsidR="00A340F2" w:rsidRDefault="00CB44F9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Salesperson:"/>
                <w:tag w:val="Salesperson:"/>
                <w:id w:val="-720821619"/>
                <w:placeholder>
                  <w:docPart w:val="BBD948D473E944A7A7B38C1CA6DD77E7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SALESPERSON</w:t>
                </w:r>
              </w:sdtContent>
            </w:sdt>
          </w:p>
        </w:tc>
        <w:tc>
          <w:tcPr>
            <w:tcW w:w="2313" w:type="dxa"/>
            <w:shd w:val="clear" w:color="auto" w:fill="auto"/>
            <w:hideMark/>
          </w:tcPr>
          <w:p w14:paraId="3302730D" w14:textId="77777777" w:rsidR="00A340F2" w:rsidRDefault="00CB44F9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Job:"/>
                <w:tag w:val="Job:"/>
                <w:id w:val="274147627"/>
                <w:placeholder>
                  <w:docPart w:val="7E3E6207A9A64308B7E7EC0F913FC9EC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Job</w:t>
                </w:r>
              </w:sdtContent>
            </w:sdt>
          </w:p>
        </w:tc>
        <w:sdt>
          <w:sdtPr>
            <w:alias w:val="Payment terms:"/>
            <w:tag w:val="Payment terms:"/>
            <w:id w:val="-1356643075"/>
            <w:placeholder>
              <w:docPart w:val="9B49B1CA655F46279C63637D3A4AE2F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10" w:type="dxa"/>
                <w:shd w:val="clear" w:color="auto" w:fill="auto"/>
                <w:hideMark/>
              </w:tcPr>
              <w:p w14:paraId="000484CE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Payment Terms</w:t>
                </w:r>
              </w:p>
            </w:tc>
          </w:sdtContent>
        </w:sdt>
        <w:tc>
          <w:tcPr>
            <w:tcW w:w="1620" w:type="dxa"/>
            <w:shd w:val="clear" w:color="auto" w:fill="auto"/>
            <w:hideMark/>
          </w:tcPr>
          <w:p w14:paraId="48678676" w14:textId="77777777" w:rsidR="00A340F2" w:rsidRDefault="00CB44F9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Due date:"/>
                <w:tag w:val="Due date:"/>
                <w:id w:val="-93870628"/>
                <w:placeholder>
                  <w:docPart w:val="02D1AB3BA51745CB9C32C1FB120C559E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Due date</w:t>
                </w:r>
              </w:sdtContent>
            </w:sdt>
          </w:p>
        </w:tc>
      </w:tr>
      <w:tr w:rsidR="00A340F2" w14:paraId="230549A2" w14:textId="77777777" w:rsidTr="00B727BE">
        <w:trPr>
          <w:trHeight w:hRule="exact" w:val="403"/>
        </w:trPr>
        <w:tc>
          <w:tcPr>
            <w:tcW w:w="2092" w:type="dxa"/>
          </w:tcPr>
          <w:p w14:paraId="3F82F354" w14:textId="42477F13" w:rsidR="00A340F2" w:rsidRDefault="005D2165" w:rsidP="002F5404"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Taylor Cyr</w:t>
            </w:r>
          </w:p>
        </w:tc>
        <w:tc>
          <w:tcPr>
            <w:tcW w:w="2313" w:type="dxa"/>
          </w:tcPr>
          <w:p w14:paraId="1DBDC3A5" w14:textId="2392763B" w:rsidR="00A340F2" w:rsidRDefault="005D2165" w:rsidP="002F5404"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A-001</w:t>
            </w:r>
          </w:p>
        </w:tc>
        <w:sdt>
          <w:sdtPr>
            <w:rPr>
              <w:rFonts w:cstheme="minorHAnsi"/>
            </w:rPr>
            <w:alias w:val="Enter due on receipt:"/>
            <w:tag w:val="Enter due on receipt:"/>
            <w:id w:val="-820273682"/>
            <w:placeholder>
              <w:docPart w:val="2CC65FA583EF414DB39DE1DC38AA19F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10" w:type="dxa"/>
                <w:hideMark/>
              </w:tcPr>
              <w:p w14:paraId="14075A86" w14:textId="77777777" w:rsidR="00A340F2" w:rsidRPr="00064E3E" w:rsidRDefault="00CF2287" w:rsidP="002F5404">
                <w:pPr>
                  <w:rPr>
                    <w:rFonts w:cstheme="minorHAnsi"/>
                  </w:rPr>
                </w:pPr>
                <w:r w:rsidRPr="00064E3E">
                  <w:rPr>
                    <w:rFonts w:cstheme="minorHAnsi"/>
                    <w:sz w:val="22"/>
                  </w:rPr>
                  <w:t>Due on Receipt</w:t>
                </w:r>
              </w:p>
            </w:tc>
          </w:sdtContent>
        </w:sdt>
        <w:tc>
          <w:tcPr>
            <w:tcW w:w="1620" w:type="dxa"/>
          </w:tcPr>
          <w:p w14:paraId="79288863" w14:textId="2980101F" w:rsidR="00A340F2" w:rsidRDefault="00C85F6C" w:rsidP="002F5404"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4/24/2020</w:t>
            </w:r>
          </w:p>
        </w:tc>
      </w:tr>
    </w:tbl>
    <w:p w14:paraId="1CE69582" w14:textId="77777777" w:rsidR="00A340F2" w:rsidRDefault="00A340F2" w:rsidP="00A340F2">
      <w:pPr>
        <w:rPr>
          <w:noProof/>
        </w:rPr>
      </w:pPr>
    </w:p>
    <w:tbl>
      <w:tblPr>
        <w:tblStyle w:val="Contenttable"/>
        <w:tblW w:w="5006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10"/>
        <w:gridCol w:w="3616"/>
        <w:gridCol w:w="2304"/>
        <w:gridCol w:w="2195"/>
      </w:tblGrid>
      <w:tr w:rsidR="002F5404" w14:paraId="7996E213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550264E8" w14:textId="77777777" w:rsidR="00A340F2" w:rsidRDefault="00CB44F9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Quantity:"/>
                <w:tag w:val="Quantity:"/>
                <w:id w:val="871653143"/>
                <w:placeholder>
                  <w:docPart w:val="DC643CB21293416DB7C569F1B9EB1F80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Quantity</w:t>
                </w:r>
              </w:sdtContent>
            </w:sdt>
          </w:p>
        </w:tc>
        <w:sdt>
          <w:sdtPr>
            <w:alias w:val="Description:"/>
            <w:tag w:val="Description:"/>
            <w:id w:val="329724175"/>
            <w:placeholder>
              <w:docPart w:val="9FA4C241B1EA472793D6C4483D29E3DE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  <w:hideMark/>
              </w:tcPr>
              <w:p w14:paraId="57E5F976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Description</w:t>
                </w:r>
              </w:p>
            </w:tc>
          </w:sdtContent>
        </w:sdt>
        <w:sdt>
          <w:sdtPr>
            <w:alias w:val="Unit price:"/>
            <w:tag w:val="Unit price:"/>
            <w:id w:val="-1233764391"/>
            <w:placeholder>
              <w:docPart w:val="01A43FA78DA347AAA0FFFC3FECB3FF3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04" w:type="dxa"/>
                <w:hideMark/>
              </w:tcPr>
              <w:p w14:paraId="2CA01443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Unit Price</w:t>
                </w:r>
              </w:p>
            </w:tc>
          </w:sdtContent>
        </w:sdt>
        <w:sdt>
          <w:sdtPr>
            <w:alias w:val="Line total:"/>
            <w:tag w:val="Line total:"/>
            <w:id w:val="-1547060432"/>
            <w:placeholder>
              <w:docPart w:val="D7AA666B607947E3B80871C421FCAED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95" w:type="dxa"/>
                <w:hideMark/>
              </w:tcPr>
              <w:p w14:paraId="14361380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Line Total</w:t>
                </w:r>
              </w:p>
            </w:tc>
          </w:sdtContent>
        </w:sdt>
      </w:tr>
    </w:tbl>
    <w:p w14:paraId="2C6BE52B" w14:textId="77777777" w:rsidR="000E7C40" w:rsidRDefault="000E7C40"/>
    <w:p w14:paraId="42437C9C" w14:textId="77777777" w:rsidR="000E7C40" w:rsidRDefault="000E7C40"/>
    <w:tbl>
      <w:tblPr>
        <w:tblW w:w="5011" w:type="pct"/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2413"/>
        <w:gridCol w:w="3619"/>
        <w:gridCol w:w="2306"/>
        <w:gridCol w:w="2197"/>
      </w:tblGrid>
      <w:tr w:rsidR="00EB63A0" w14:paraId="643D5C22" w14:textId="77777777" w:rsidTr="002B06E9">
        <w:trPr>
          <w:trHeight w:hRule="exact" w:val="490"/>
        </w:trPr>
        <w:tc>
          <w:tcPr>
            <w:tcW w:w="2410" w:type="dxa"/>
          </w:tcPr>
          <w:p w14:paraId="32104C48" w14:textId="6D345F28" w:rsidR="00EB63A0" w:rsidRDefault="005D2165" w:rsidP="00EB63A0">
            <w:pPr>
              <w:pStyle w:val="Normalright"/>
            </w:pPr>
            <w:r>
              <w:t>2</w:t>
            </w:r>
          </w:p>
        </w:tc>
        <w:tc>
          <w:tcPr>
            <w:tcW w:w="3616" w:type="dxa"/>
          </w:tcPr>
          <w:p w14:paraId="364B374E" w14:textId="791F1EF6" w:rsidR="00EB63A0" w:rsidRDefault="005D2165" w:rsidP="00EB63A0">
            <w:pPr>
              <w:pStyle w:val="Normalright"/>
            </w:pPr>
            <w:r>
              <w:t>iPhone 11 Pro</w:t>
            </w:r>
          </w:p>
        </w:tc>
        <w:tc>
          <w:tcPr>
            <w:tcW w:w="2304" w:type="dxa"/>
          </w:tcPr>
          <w:p w14:paraId="7E957A4F" w14:textId="09181CDD" w:rsidR="00EB63A0" w:rsidRDefault="00CB44F9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282689248"/>
                <w:placeholder>
                  <w:docPart w:val="DBBE23B6C4044075BBA93F29BBABC923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5D2165">
              <w:rPr>
                <w:lang w:eastAsia="ja-JP"/>
              </w:rPr>
              <w:t>999.99</w:t>
            </w:r>
          </w:p>
        </w:tc>
        <w:tc>
          <w:tcPr>
            <w:tcW w:w="2195" w:type="dxa"/>
          </w:tcPr>
          <w:p w14:paraId="478213C6" w14:textId="2C53B214" w:rsidR="00EB63A0" w:rsidRDefault="00CB44F9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-816956535"/>
                <w:placeholder>
                  <w:docPart w:val="47EBFFEFBE8C40CC9834D34B84BEBAB3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5D2165">
              <w:rPr>
                <w:lang w:eastAsia="ja-JP"/>
              </w:rPr>
              <w:t>1999.98</w:t>
            </w:r>
          </w:p>
        </w:tc>
      </w:tr>
      <w:tr w:rsidR="00EB63A0" w14:paraId="70524E27" w14:textId="77777777" w:rsidTr="002B06E9">
        <w:trPr>
          <w:trHeight w:hRule="exact" w:val="490"/>
        </w:trPr>
        <w:tc>
          <w:tcPr>
            <w:tcW w:w="2410" w:type="dxa"/>
          </w:tcPr>
          <w:p w14:paraId="21046FF3" w14:textId="44815C08" w:rsidR="00EB63A0" w:rsidRDefault="005D2165" w:rsidP="00EB63A0">
            <w:pPr>
              <w:pStyle w:val="Normalright"/>
            </w:pPr>
            <w:r>
              <w:t>5</w:t>
            </w:r>
          </w:p>
        </w:tc>
        <w:tc>
          <w:tcPr>
            <w:tcW w:w="3616" w:type="dxa"/>
          </w:tcPr>
          <w:p w14:paraId="424790D3" w14:textId="53BAE5CA" w:rsidR="00EB63A0" w:rsidRDefault="005D2165" w:rsidP="00EB63A0">
            <w:pPr>
              <w:pStyle w:val="Normalright"/>
            </w:pPr>
            <w:r>
              <w:t>Android</w:t>
            </w:r>
          </w:p>
        </w:tc>
        <w:tc>
          <w:tcPr>
            <w:tcW w:w="2304" w:type="dxa"/>
          </w:tcPr>
          <w:p w14:paraId="4E8BB66F" w14:textId="4B4F0550" w:rsidR="00EB63A0" w:rsidRDefault="00CB44F9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-1646959923"/>
                <w:placeholder>
                  <w:docPart w:val="6388C237B83F498C80F9B49FAF10CAC3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5D2165">
              <w:rPr>
                <w:lang w:eastAsia="ja-JP"/>
              </w:rPr>
              <w:t>999.99</w:t>
            </w:r>
          </w:p>
        </w:tc>
        <w:tc>
          <w:tcPr>
            <w:tcW w:w="2195" w:type="dxa"/>
          </w:tcPr>
          <w:p w14:paraId="60E29A9C" w14:textId="509A61C0" w:rsidR="00EB63A0" w:rsidRDefault="00CB44F9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83964745"/>
                <w:placeholder>
                  <w:docPart w:val="45492EE57117482E8CF7214E14E6BB4B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5D2165">
              <w:rPr>
                <w:lang w:eastAsia="ja-JP"/>
              </w:rPr>
              <w:t>4999.95</w:t>
            </w:r>
          </w:p>
        </w:tc>
      </w:tr>
      <w:tr w:rsidR="00EB63A0" w14:paraId="34D1077A" w14:textId="77777777" w:rsidTr="002B06E9">
        <w:trPr>
          <w:trHeight w:hRule="exact" w:val="490"/>
        </w:trPr>
        <w:tc>
          <w:tcPr>
            <w:tcW w:w="2410" w:type="dxa"/>
          </w:tcPr>
          <w:p w14:paraId="208D1532" w14:textId="2165203B" w:rsidR="00EB63A0" w:rsidRDefault="005D2165" w:rsidP="00EB63A0">
            <w:pPr>
              <w:pStyle w:val="Normalright"/>
            </w:pPr>
            <w:r>
              <w:t>1</w:t>
            </w:r>
          </w:p>
        </w:tc>
        <w:tc>
          <w:tcPr>
            <w:tcW w:w="3616" w:type="dxa"/>
          </w:tcPr>
          <w:p w14:paraId="5F72EFB6" w14:textId="6F2A54CC" w:rsidR="00EB63A0" w:rsidRDefault="005D2165" w:rsidP="00EB63A0">
            <w:pPr>
              <w:pStyle w:val="Normalright"/>
            </w:pPr>
            <w:proofErr w:type="spellStart"/>
            <w:r>
              <w:t>Macbook</w:t>
            </w:r>
            <w:proofErr w:type="spellEnd"/>
            <w:r>
              <w:t xml:space="preserve"> Air Pro</w:t>
            </w:r>
          </w:p>
        </w:tc>
        <w:tc>
          <w:tcPr>
            <w:tcW w:w="2304" w:type="dxa"/>
          </w:tcPr>
          <w:p w14:paraId="5762FD12" w14:textId="3BF751A1" w:rsidR="00EB63A0" w:rsidRDefault="00CB44F9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2142686059"/>
                <w:placeholder>
                  <w:docPart w:val="2FA79B3F646D4FECBB404ADBCB94816D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5D2165">
              <w:rPr>
                <w:lang w:eastAsia="ja-JP"/>
              </w:rPr>
              <w:t>799.99</w:t>
            </w:r>
          </w:p>
        </w:tc>
        <w:tc>
          <w:tcPr>
            <w:tcW w:w="2195" w:type="dxa"/>
          </w:tcPr>
          <w:p w14:paraId="0B938138" w14:textId="2347DED6" w:rsidR="00EB63A0" w:rsidRDefault="00CB44F9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560663672"/>
                <w:placeholder>
                  <w:docPart w:val="61C24007C3344EC9ABB1399D61AEA4F1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5D2165">
              <w:rPr>
                <w:lang w:eastAsia="ja-JP"/>
              </w:rPr>
              <w:t>799.99</w:t>
            </w:r>
          </w:p>
        </w:tc>
      </w:tr>
      <w:tr w:rsidR="00EB63A0" w14:paraId="5ACBE71F" w14:textId="77777777" w:rsidTr="002B06E9">
        <w:trPr>
          <w:trHeight w:hRule="exact" w:val="490"/>
        </w:trPr>
        <w:tc>
          <w:tcPr>
            <w:tcW w:w="2410" w:type="dxa"/>
          </w:tcPr>
          <w:p w14:paraId="5218ADC2" w14:textId="4AB910B3" w:rsidR="00EB63A0" w:rsidRDefault="005D2165" w:rsidP="00EB63A0">
            <w:pPr>
              <w:pStyle w:val="Normalright"/>
            </w:pPr>
            <w:r>
              <w:t>4</w:t>
            </w:r>
          </w:p>
        </w:tc>
        <w:tc>
          <w:tcPr>
            <w:tcW w:w="3616" w:type="dxa"/>
          </w:tcPr>
          <w:p w14:paraId="17CECE89" w14:textId="59A50915" w:rsidR="00EB63A0" w:rsidRDefault="005D2165" w:rsidP="00EB63A0">
            <w:pPr>
              <w:pStyle w:val="Normalright"/>
            </w:pPr>
            <w:r>
              <w:t>Nokia Block</w:t>
            </w:r>
          </w:p>
        </w:tc>
        <w:tc>
          <w:tcPr>
            <w:tcW w:w="2304" w:type="dxa"/>
          </w:tcPr>
          <w:p w14:paraId="73D61630" w14:textId="06C285C0" w:rsidR="00EB63A0" w:rsidRDefault="00CB44F9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075161892"/>
                <w:placeholder>
                  <w:docPart w:val="14BD27E671DC40B682007E9A6099E6C1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5D2165">
              <w:rPr>
                <w:lang w:eastAsia="ja-JP"/>
              </w:rPr>
              <w:t>10.00</w:t>
            </w:r>
          </w:p>
        </w:tc>
        <w:tc>
          <w:tcPr>
            <w:tcW w:w="2195" w:type="dxa"/>
          </w:tcPr>
          <w:p w14:paraId="771E2705" w14:textId="0BA472DC" w:rsidR="00EB63A0" w:rsidRDefault="00CB44F9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53343658"/>
                <w:placeholder>
                  <w:docPart w:val="E65B92DE03C5423092494A85AAD272C9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5D2165">
              <w:rPr>
                <w:lang w:eastAsia="ja-JP"/>
              </w:rPr>
              <w:t>40.00</w:t>
            </w:r>
          </w:p>
        </w:tc>
      </w:tr>
    </w:tbl>
    <w:tbl>
      <w:tblPr>
        <w:tblStyle w:val="TotalTable"/>
        <w:tblW w:w="5012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8298"/>
        <w:gridCol w:w="2234"/>
      </w:tblGrid>
      <w:tr w:rsidR="00A340F2" w14:paraId="1FA9DA0C" w14:textId="77777777" w:rsidTr="000E7C40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shd w:val="clear" w:color="auto" w:fill="auto"/>
            <w:hideMark/>
          </w:tcPr>
          <w:p w14:paraId="5B6E7749" w14:textId="77777777" w:rsidR="00A340F2" w:rsidRDefault="00CB44F9" w:rsidP="002F5404">
            <w:pPr>
              <w:rPr>
                <w:sz w:val="24"/>
              </w:rPr>
            </w:pPr>
            <w:sdt>
              <w:sdtPr>
                <w:rPr>
                  <w:sz w:val="24"/>
                </w:rPr>
                <w:alias w:val="Subtotal:"/>
                <w:tag w:val="Subtotal:"/>
                <w:id w:val="-2109183924"/>
                <w:placeholder>
                  <w:docPart w:val="B677B610713E42F4911F7BEC50C96AB4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sz w:val="24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37E3225B" w14:textId="7ACDB300" w:rsidR="00A340F2" w:rsidRDefault="005D2165" w:rsidP="002F5404">
            <w:pPr>
              <w:jc w:val="right"/>
            </w:pPr>
            <w:r>
              <w:t>7839.92</w:t>
            </w:r>
          </w:p>
        </w:tc>
      </w:tr>
      <w:tr w:rsidR="00A340F2" w14:paraId="1679469D" w14:textId="77777777" w:rsidTr="00EB63A0">
        <w:trPr>
          <w:trHeight w:hRule="exact" w:val="288"/>
        </w:trPr>
        <w:sdt>
          <w:sdtPr>
            <w:rPr>
              <w:sz w:val="24"/>
            </w:rPr>
            <w:alias w:val="Sales Tax:"/>
            <w:tag w:val="Sales Tax:"/>
            <w:id w:val="1543863646"/>
            <w:placeholder>
              <w:docPart w:val="07EEAF84A7B347468E908B94BA8120FF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521EC1CB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Sales Tax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00FD74DF" w14:textId="04295924" w:rsidR="00A340F2" w:rsidRDefault="005D2165" w:rsidP="002F5404">
            <w:pPr>
              <w:jc w:val="right"/>
            </w:pPr>
            <w:r>
              <w:t>744.79</w:t>
            </w:r>
          </w:p>
        </w:tc>
      </w:tr>
      <w:tr w:rsidR="00A340F2" w14:paraId="62A2A74E" w14:textId="77777777" w:rsidTr="00EB63A0">
        <w:trPr>
          <w:trHeight w:hRule="exact" w:val="288"/>
        </w:trPr>
        <w:sdt>
          <w:sdtPr>
            <w:rPr>
              <w:sz w:val="24"/>
            </w:rPr>
            <w:alias w:val="Total:"/>
            <w:tag w:val="Total:"/>
            <w:id w:val="-1550988335"/>
            <w:placeholder>
              <w:docPart w:val="31F6BE41453C4AE7BCE7368317D9C4EB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45969FF8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3E83D582" w14:textId="19B9DA6B" w:rsidR="00A340F2" w:rsidRDefault="005D2165" w:rsidP="002F5404">
            <w:pPr>
              <w:jc w:val="right"/>
            </w:pPr>
            <w:r>
              <w:t>8584.71</w:t>
            </w:r>
          </w:p>
        </w:tc>
      </w:tr>
    </w:tbl>
    <w:p w14:paraId="14F93554" w14:textId="77777777" w:rsidR="007201A7" w:rsidRPr="00A340F2" w:rsidRDefault="007201A7" w:rsidP="00A36725"/>
    <w:sectPr w:rsidR="007201A7" w:rsidRPr="00A340F2" w:rsidSect="002B06E9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B69DFE" w14:textId="77777777" w:rsidR="00CB44F9" w:rsidRDefault="00CB44F9">
      <w:pPr>
        <w:spacing w:line="240" w:lineRule="auto"/>
      </w:pPr>
      <w:r>
        <w:separator/>
      </w:r>
    </w:p>
    <w:p w14:paraId="6AD7D570" w14:textId="77777777" w:rsidR="00CB44F9" w:rsidRDefault="00CB44F9"/>
  </w:endnote>
  <w:endnote w:type="continuationSeparator" w:id="0">
    <w:p w14:paraId="06960B18" w14:textId="77777777" w:rsidR="00CB44F9" w:rsidRDefault="00CB44F9">
      <w:pPr>
        <w:spacing w:line="240" w:lineRule="auto"/>
      </w:pPr>
      <w:r>
        <w:continuationSeparator/>
      </w:r>
    </w:p>
    <w:p w14:paraId="453452B0" w14:textId="77777777" w:rsidR="00CB44F9" w:rsidRDefault="00CB44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059CE" w14:textId="77777777" w:rsidR="007201A7" w:rsidRDefault="007201A7">
    <w:pPr>
      <w:pStyle w:val="Footer"/>
    </w:pPr>
  </w:p>
  <w:p w14:paraId="0F41FE18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5F70F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F2B576C" wp14:editId="0CC57985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C8F54CD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2B576C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4C8F54CD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61C9F" w14:textId="77777777" w:rsidR="00CB44F9" w:rsidRDefault="00CB44F9">
      <w:pPr>
        <w:spacing w:line="240" w:lineRule="auto"/>
      </w:pPr>
      <w:r>
        <w:separator/>
      </w:r>
    </w:p>
    <w:p w14:paraId="49A4D076" w14:textId="77777777" w:rsidR="00CB44F9" w:rsidRDefault="00CB44F9"/>
  </w:footnote>
  <w:footnote w:type="continuationSeparator" w:id="0">
    <w:p w14:paraId="2B41A221" w14:textId="77777777" w:rsidR="00CB44F9" w:rsidRDefault="00CB44F9">
      <w:pPr>
        <w:spacing w:line="240" w:lineRule="auto"/>
      </w:pPr>
      <w:r>
        <w:continuationSeparator/>
      </w:r>
    </w:p>
    <w:p w14:paraId="0FF592E0" w14:textId="77777777" w:rsidR="00CB44F9" w:rsidRDefault="00CB44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86DF5" w14:textId="77777777" w:rsidR="007201A7" w:rsidRDefault="007201A7"/>
  <w:p w14:paraId="5CEEFB03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6F973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F806F7" wp14:editId="732FE32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D38809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F806F7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0ED38809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65"/>
    <w:rsid w:val="00064E3E"/>
    <w:rsid w:val="00077551"/>
    <w:rsid w:val="000A6E91"/>
    <w:rsid w:val="000E7C40"/>
    <w:rsid w:val="001817A4"/>
    <w:rsid w:val="001A035C"/>
    <w:rsid w:val="001D1771"/>
    <w:rsid w:val="0020743A"/>
    <w:rsid w:val="002400DD"/>
    <w:rsid w:val="002450DA"/>
    <w:rsid w:val="00263E3B"/>
    <w:rsid w:val="00264280"/>
    <w:rsid w:val="002A107B"/>
    <w:rsid w:val="002B06E9"/>
    <w:rsid w:val="002E7603"/>
    <w:rsid w:val="002F5404"/>
    <w:rsid w:val="00316D06"/>
    <w:rsid w:val="003D23A0"/>
    <w:rsid w:val="004858C9"/>
    <w:rsid w:val="004870D2"/>
    <w:rsid w:val="004A10E9"/>
    <w:rsid w:val="005D2165"/>
    <w:rsid w:val="005E394D"/>
    <w:rsid w:val="00662DFA"/>
    <w:rsid w:val="006B4542"/>
    <w:rsid w:val="006F038A"/>
    <w:rsid w:val="007201A7"/>
    <w:rsid w:val="007B4FC5"/>
    <w:rsid w:val="007E0DF2"/>
    <w:rsid w:val="007E1D3F"/>
    <w:rsid w:val="00865DB9"/>
    <w:rsid w:val="0089202B"/>
    <w:rsid w:val="008B5297"/>
    <w:rsid w:val="009415D1"/>
    <w:rsid w:val="00947F34"/>
    <w:rsid w:val="009D3F3C"/>
    <w:rsid w:val="00A340F2"/>
    <w:rsid w:val="00A36725"/>
    <w:rsid w:val="00B66C63"/>
    <w:rsid w:val="00B727BE"/>
    <w:rsid w:val="00C85F6C"/>
    <w:rsid w:val="00CB44F9"/>
    <w:rsid w:val="00CE3710"/>
    <w:rsid w:val="00CF2287"/>
    <w:rsid w:val="00D33124"/>
    <w:rsid w:val="00D73210"/>
    <w:rsid w:val="00D84155"/>
    <w:rsid w:val="00DA74A9"/>
    <w:rsid w:val="00EB63A0"/>
    <w:rsid w:val="00EC16CD"/>
    <w:rsid w:val="00F65B05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80D3A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85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AppData\Local\Microsoft\Office\16.0\DTS\en-US%7b2ADE31E9-DA96-4CE8-A95D-DA7493001EC6%7d\%7bA9309BB7-532B-4339-9432-6C26C6045246%7dtf1640240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E7B09315629450D8D4720F24A778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0FEDA-DAC6-4479-8985-776C2910789A}"/>
      </w:docPartPr>
      <w:docPartBody>
        <w:p w:rsidR="0043434D" w:rsidRDefault="003B17B3">
          <w:pPr>
            <w:pStyle w:val="FE7B09315629450D8D4720F24A7789FC"/>
          </w:pPr>
          <w:r w:rsidRPr="00064E3E">
            <w:t>INVOICe</w:t>
          </w:r>
        </w:p>
      </w:docPartBody>
    </w:docPart>
    <w:docPart>
      <w:docPartPr>
        <w:name w:val="D81CF9AEFFAD45D8BA0F909B437D7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C35B1-6F87-43D5-A6B6-BC2BBC2FD995}"/>
      </w:docPartPr>
      <w:docPartBody>
        <w:p w:rsidR="0043434D" w:rsidRDefault="003B17B3">
          <w:pPr>
            <w:pStyle w:val="D81CF9AEFFAD45D8BA0F909B437D7FAE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68D557AE873644659AA083E429851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0BC61-FC34-4557-848F-9DE490A57B3B}"/>
      </w:docPartPr>
      <w:docPartBody>
        <w:p w:rsidR="0043434D" w:rsidRDefault="003B17B3">
          <w:pPr>
            <w:pStyle w:val="68D557AE873644659AA083E4298514B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BBD948D473E944A7A7B38C1CA6DD7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311A2-0932-4BC8-BA0E-4602FCB58459}"/>
      </w:docPartPr>
      <w:docPartBody>
        <w:p w:rsidR="0043434D" w:rsidRDefault="003B17B3">
          <w:pPr>
            <w:pStyle w:val="BBD948D473E944A7A7B38C1CA6DD77E7"/>
          </w:pPr>
          <w:r>
            <w:t>SALESPERSON</w:t>
          </w:r>
        </w:p>
      </w:docPartBody>
    </w:docPart>
    <w:docPart>
      <w:docPartPr>
        <w:name w:val="7E3E6207A9A64308B7E7EC0F913FC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907F7-302D-4DF0-A93C-DF8DB98420D6}"/>
      </w:docPartPr>
      <w:docPartBody>
        <w:p w:rsidR="0043434D" w:rsidRDefault="003B17B3">
          <w:pPr>
            <w:pStyle w:val="7E3E6207A9A64308B7E7EC0F913FC9EC"/>
          </w:pPr>
          <w:r>
            <w:t>Job</w:t>
          </w:r>
        </w:p>
      </w:docPartBody>
    </w:docPart>
    <w:docPart>
      <w:docPartPr>
        <w:name w:val="9B49B1CA655F46279C63637D3A4AE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846E8-403D-4089-AFB4-19DBB42B03C7}"/>
      </w:docPartPr>
      <w:docPartBody>
        <w:p w:rsidR="0043434D" w:rsidRDefault="003B17B3">
          <w:pPr>
            <w:pStyle w:val="9B49B1CA655F46279C63637D3A4AE2FE"/>
          </w:pPr>
          <w:r>
            <w:t>Payment Terms</w:t>
          </w:r>
        </w:p>
      </w:docPartBody>
    </w:docPart>
    <w:docPart>
      <w:docPartPr>
        <w:name w:val="02D1AB3BA51745CB9C32C1FB120C5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37F00-88A1-415B-BFF3-08CD5763A749}"/>
      </w:docPartPr>
      <w:docPartBody>
        <w:p w:rsidR="0043434D" w:rsidRDefault="003B17B3">
          <w:pPr>
            <w:pStyle w:val="02D1AB3BA51745CB9C32C1FB120C559E"/>
          </w:pPr>
          <w:r>
            <w:t>Due date</w:t>
          </w:r>
        </w:p>
      </w:docPartBody>
    </w:docPart>
    <w:docPart>
      <w:docPartPr>
        <w:name w:val="2CC65FA583EF414DB39DE1DC38AA1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4F5B6-CFC5-408C-9723-2E3ABCCC95DF}"/>
      </w:docPartPr>
      <w:docPartBody>
        <w:p w:rsidR="0043434D" w:rsidRDefault="003B17B3">
          <w:pPr>
            <w:pStyle w:val="2CC65FA583EF414DB39DE1DC38AA19FE"/>
          </w:pPr>
          <w:r w:rsidRPr="00064E3E">
            <w:rPr>
              <w:rFonts w:cstheme="minorHAnsi"/>
            </w:rPr>
            <w:t>Due on Receipt</w:t>
          </w:r>
        </w:p>
      </w:docPartBody>
    </w:docPart>
    <w:docPart>
      <w:docPartPr>
        <w:name w:val="DC643CB21293416DB7C569F1B9EB1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2AD36-049C-462E-B173-C3E0560BD2C2}"/>
      </w:docPartPr>
      <w:docPartBody>
        <w:p w:rsidR="0043434D" w:rsidRDefault="003B17B3">
          <w:pPr>
            <w:pStyle w:val="DC643CB21293416DB7C569F1B9EB1F80"/>
          </w:pPr>
          <w:r>
            <w:t>Quantity</w:t>
          </w:r>
        </w:p>
      </w:docPartBody>
    </w:docPart>
    <w:docPart>
      <w:docPartPr>
        <w:name w:val="9FA4C241B1EA472793D6C4483D29E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E8D68-DA56-4C22-AB85-435D29E0DA10}"/>
      </w:docPartPr>
      <w:docPartBody>
        <w:p w:rsidR="0043434D" w:rsidRDefault="003B17B3">
          <w:pPr>
            <w:pStyle w:val="9FA4C241B1EA472793D6C4483D29E3DE"/>
          </w:pPr>
          <w:r>
            <w:t>Description</w:t>
          </w:r>
        </w:p>
      </w:docPartBody>
    </w:docPart>
    <w:docPart>
      <w:docPartPr>
        <w:name w:val="01A43FA78DA347AAA0FFFC3FECB3F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EC74F-A029-4657-98CC-76283BF0E291}"/>
      </w:docPartPr>
      <w:docPartBody>
        <w:p w:rsidR="0043434D" w:rsidRDefault="003B17B3">
          <w:pPr>
            <w:pStyle w:val="01A43FA78DA347AAA0FFFC3FECB3FF3B"/>
          </w:pPr>
          <w:r>
            <w:t>Unit Price</w:t>
          </w:r>
        </w:p>
      </w:docPartBody>
    </w:docPart>
    <w:docPart>
      <w:docPartPr>
        <w:name w:val="D7AA666B607947E3B80871C421FCA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6139A-748A-4C44-8F1F-A54CC8AFE15A}"/>
      </w:docPartPr>
      <w:docPartBody>
        <w:p w:rsidR="0043434D" w:rsidRDefault="003B17B3">
          <w:pPr>
            <w:pStyle w:val="D7AA666B607947E3B80871C421FCAEDB"/>
          </w:pPr>
          <w:r>
            <w:t>Line Total</w:t>
          </w:r>
        </w:p>
      </w:docPartBody>
    </w:docPart>
    <w:docPart>
      <w:docPartPr>
        <w:name w:val="DBBE23B6C4044075BBA93F29BBABC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997C3-D393-4BEA-9329-8E8A6F59A5CC}"/>
      </w:docPartPr>
      <w:docPartBody>
        <w:p w:rsidR="0043434D" w:rsidRDefault="003B17B3">
          <w:pPr>
            <w:pStyle w:val="DBBE23B6C4044075BBA93F29BBABC923"/>
          </w:pPr>
          <w:r>
            <w:rPr>
              <w:lang w:eastAsia="ja-JP"/>
            </w:rPr>
            <w:t>$</w:t>
          </w:r>
        </w:p>
      </w:docPartBody>
    </w:docPart>
    <w:docPart>
      <w:docPartPr>
        <w:name w:val="47EBFFEFBE8C40CC9834D34B84BEB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0459B-F907-4E71-8795-082FA6CC909F}"/>
      </w:docPartPr>
      <w:docPartBody>
        <w:p w:rsidR="0043434D" w:rsidRDefault="003B17B3">
          <w:pPr>
            <w:pStyle w:val="47EBFFEFBE8C40CC9834D34B84BEBAB3"/>
          </w:pPr>
          <w:r>
            <w:rPr>
              <w:lang w:eastAsia="ja-JP"/>
            </w:rPr>
            <w:t>$</w:t>
          </w:r>
        </w:p>
      </w:docPartBody>
    </w:docPart>
    <w:docPart>
      <w:docPartPr>
        <w:name w:val="6388C237B83F498C80F9B49FAF10C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4BD96-9D26-4E85-A6E4-65DA27058498}"/>
      </w:docPartPr>
      <w:docPartBody>
        <w:p w:rsidR="0043434D" w:rsidRDefault="003B17B3">
          <w:pPr>
            <w:pStyle w:val="6388C237B83F498C80F9B49FAF10CAC3"/>
          </w:pPr>
          <w:r>
            <w:rPr>
              <w:lang w:eastAsia="ja-JP"/>
            </w:rPr>
            <w:t>$</w:t>
          </w:r>
        </w:p>
      </w:docPartBody>
    </w:docPart>
    <w:docPart>
      <w:docPartPr>
        <w:name w:val="45492EE57117482E8CF7214E14E6B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F1497-323C-4420-8450-0C37D6B6AF82}"/>
      </w:docPartPr>
      <w:docPartBody>
        <w:p w:rsidR="0043434D" w:rsidRDefault="003B17B3">
          <w:pPr>
            <w:pStyle w:val="45492EE57117482E8CF7214E14E6BB4B"/>
          </w:pPr>
          <w:r>
            <w:rPr>
              <w:lang w:eastAsia="ja-JP"/>
            </w:rPr>
            <w:t>$</w:t>
          </w:r>
        </w:p>
      </w:docPartBody>
    </w:docPart>
    <w:docPart>
      <w:docPartPr>
        <w:name w:val="2FA79B3F646D4FECBB404ADBCB948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99319-661D-4785-B5D4-A82B007717C2}"/>
      </w:docPartPr>
      <w:docPartBody>
        <w:p w:rsidR="0043434D" w:rsidRDefault="003B17B3">
          <w:pPr>
            <w:pStyle w:val="2FA79B3F646D4FECBB404ADBCB94816D"/>
          </w:pPr>
          <w:r>
            <w:rPr>
              <w:lang w:eastAsia="ja-JP"/>
            </w:rPr>
            <w:t>$</w:t>
          </w:r>
        </w:p>
      </w:docPartBody>
    </w:docPart>
    <w:docPart>
      <w:docPartPr>
        <w:name w:val="61C24007C3344EC9ABB1399D61AEA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95F71-D1C3-45FB-A248-B264478949CE}"/>
      </w:docPartPr>
      <w:docPartBody>
        <w:p w:rsidR="0043434D" w:rsidRDefault="003B17B3">
          <w:pPr>
            <w:pStyle w:val="61C24007C3344EC9ABB1399D61AEA4F1"/>
          </w:pPr>
          <w:r>
            <w:rPr>
              <w:lang w:eastAsia="ja-JP"/>
            </w:rPr>
            <w:t>$</w:t>
          </w:r>
        </w:p>
      </w:docPartBody>
    </w:docPart>
    <w:docPart>
      <w:docPartPr>
        <w:name w:val="14BD27E671DC40B682007E9A6099E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DD7DF-6619-41D5-B0FC-857C8807C085}"/>
      </w:docPartPr>
      <w:docPartBody>
        <w:p w:rsidR="0043434D" w:rsidRDefault="003B17B3">
          <w:pPr>
            <w:pStyle w:val="14BD27E671DC40B682007E9A6099E6C1"/>
          </w:pPr>
          <w:r>
            <w:rPr>
              <w:lang w:eastAsia="ja-JP"/>
            </w:rPr>
            <w:t>$</w:t>
          </w:r>
        </w:p>
      </w:docPartBody>
    </w:docPart>
    <w:docPart>
      <w:docPartPr>
        <w:name w:val="E65B92DE03C5423092494A85AAD27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50D6A-7BFD-4225-8765-6A060E26AAA6}"/>
      </w:docPartPr>
      <w:docPartBody>
        <w:p w:rsidR="0043434D" w:rsidRDefault="003B17B3">
          <w:pPr>
            <w:pStyle w:val="E65B92DE03C5423092494A85AAD272C9"/>
          </w:pPr>
          <w:r>
            <w:rPr>
              <w:lang w:eastAsia="ja-JP"/>
            </w:rPr>
            <w:t>$</w:t>
          </w:r>
        </w:p>
      </w:docPartBody>
    </w:docPart>
    <w:docPart>
      <w:docPartPr>
        <w:name w:val="B677B610713E42F4911F7BEC50C96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F60A7-5A7D-48A5-B6B0-B9E5E1C337D4}"/>
      </w:docPartPr>
      <w:docPartBody>
        <w:p w:rsidR="0043434D" w:rsidRDefault="003B17B3">
          <w:pPr>
            <w:pStyle w:val="B677B610713E42F4911F7BEC50C96AB4"/>
          </w:pPr>
          <w:r>
            <w:rPr>
              <w:sz w:val="24"/>
            </w:rPr>
            <w:t>Subtotal</w:t>
          </w:r>
        </w:p>
      </w:docPartBody>
    </w:docPart>
    <w:docPart>
      <w:docPartPr>
        <w:name w:val="07EEAF84A7B347468E908B94BA812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A771F-79A9-46A6-808D-9C6252C4D82E}"/>
      </w:docPartPr>
      <w:docPartBody>
        <w:p w:rsidR="0043434D" w:rsidRDefault="003B17B3">
          <w:pPr>
            <w:pStyle w:val="07EEAF84A7B347468E908B94BA8120FF"/>
          </w:pPr>
          <w:r>
            <w:rPr>
              <w:sz w:val="24"/>
            </w:rPr>
            <w:t>Sales Tax</w:t>
          </w:r>
        </w:p>
      </w:docPartBody>
    </w:docPart>
    <w:docPart>
      <w:docPartPr>
        <w:name w:val="31F6BE41453C4AE7BCE7368317D9C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4ACBF-8CF7-4BFA-AB06-52021B3C75DE}"/>
      </w:docPartPr>
      <w:docPartBody>
        <w:p w:rsidR="0043434D" w:rsidRDefault="003B17B3">
          <w:pPr>
            <w:pStyle w:val="31F6BE41453C4AE7BCE7368317D9C4EB"/>
          </w:pPr>
          <w:r>
            <w:rPr>
              <w:sz w:val="24"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66"/>
    <w:rsid w:val="003526F6"/>
    <w:rsid w:val="003B17B3"/>
    <w:rsid w:val="0043434D"/>
    <w:rsid w:val="006A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7B09315629450D8D4720F24A7789FC">
    <w:name w:val="FE7B09315629450D8D4720F24A7789FC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eastAsia="ja-JP"/>
    </w:rPr>
  </w:style>
  <w:style w:type="paragraph" w:customStyle="1" w:styleId="D81CF9AEFFAD45D8BA0F909B437D7FAE">
    <w:name w:val="D81CF9AEFFAD45D8BA0F909B437D7FAE"/>
  </w:style>
  <w:style w:type="paragraph" w:customStyle="1" w:styleId="6F2600349E9E4537B48CA92A9A3340D1">
    <w:name w:val="6F2600349E9E4537B48CA92A9A3340D1"/>
  </w:style>
  <w:style w:type="paragraph" w:customStyle="1" w:styleId="68D557AE873644659AA083E4298514BA">
    <w:name w:val="68D557AE873644659AA083E4298514BA"/>
  </w:style>
  <w:style w:type="paragraph" w:customStyle="1" w:styleId="CDA2E2AC846C4A49ADA56BB93EB865C4">
    <w:name w:val="CDA2E2AC846C4A49ADA56BB93EB865C4"/>
  </w:style>
  <w:style w:type="paragraph" w:customStyle="1" w:styleId="F41FB6E72B4646F0B99282B26497D3C6">
    <w:name w:val="F41FB6E72B4646F0B99282B26497D3C6"/>
  </w:style>
  <w:style w:type="paragraph" w:customStyle="1" w:styleId="E34542B7519040F49437F30FD118A0F1">
    <w:name w:val="E34542B7519040F49437F30FD118A0F1"/>
  </w:style>
  <w:style w:type="paragraph" w:customStyle="1" w:styleId="AD92FB8DF19743BB993E94C26F2C2CCB">
    <w:name w:val="AD92FB8DF19743BB993E94C26F2C2CCB"/>
  </w:style>
  <w:style w:type="paragraph" w:customStyle="1" w:styleId="96C16A15B0E94AA58FA4171534EF8646">
    <w:name w:val="96C16A15B0E94AA58FA4171534EF8646"/>
  </w:style>
  <w:style w:type="paragraph" w:customStyle="1" w:styleId="B1F668A93C0C4C379BEFCAC76E73BA0B">
    <w:name w:val="B1F668A93C0C4C379BEFCAC76E73BA0B"/>
  </w:style>
  <w:style w:type="paragraph" w:customStyle="1" w:styleId="C3558E97A14942BCA61B342306083B5F">
    <w:name w:val="C3558E97A14942BCA61B342306083B5F"/>
  </w:style>
  <w:style w:type="paragraph" w:customStyle="1" w:styleId="8BA91681E84C4823AD9F718C47EAC3E8">
    <w:name w:val="8BA91681E84C4823AD9F718C47EAC3E8"/>
  </w:style>
  <w:style w:type="paragraph" w:customStyle="1" w:styleId="9C72012729204F23B4D66B7B8532EB9C">
    <w:name w:val="9C72012729204F23B4D66B7B8532EB9C"/>
  </w:style>
  <w:style w:type="paragraph" w:customStyle="1" w:styleId="6EF0C497AC7A45159A5F1323D00C27CC">
    <w:name w:val="6EF0C497AC7A45159A5F1323D00C27CC"/>
  </w:style>
  <w:style w:type="paragraph" w:customStyle="1" w:styleId="ECEE61725EA149B6ADFE668ADE802A72">
    <w:name w:val="ECEE61725EA149B6ADFE668ADE802A72"/>
  </w:style>
  <w:style w:type="paragraph" w:customStyle="1" w:styleId="4FDEE54D1B7F4C4BAB70A02CE6F4FE7D">
    <w:name w:val="4FDEE54D1B7F4C4BAB70A02CE6F4FE7D"/>
  </w:style>
  <w:style w:type="paragraph" w:customStyle="1" w:styleId="DA277EE5554544C9B63FE2BFBE7EC58C">
    <w:name w:val="DA277EE5554544C9B63FE2BFBE7EC58C"/>
  </w:style>
  <w:style w:type="paragraph" w:customStyle="1" w:styleId="BBD948D473E944A7A7B38C1CA6DD77E7">
    <w:name w:val="BBD948D473E944A7A7B38C1CA6DD77E7"/>
  </w:style>
  <w:style w:type="paragraph" w:customStyle="1" w:styleId="7E3E6207A9A64308B7E7EC0F913FC9EC">
    <w:name w:val="7E3E6207A9A64308B7E7EC0F913FC9EC"/>
  </w:style>
  <w:style w:type="paragraph" w:customStyle="1" w:styleId="9B49B1CA655F46279C63637D3A4AE2FE">
    <w:name w:val="9B49B1CA655F46279C63637D3A4AE2FE"/>
  </w:style>
  <w:style w:type="paragraph" w:customStyle="1" w:styleId="02D1AB3BA51745CB9C32C1FB120C559E">
    <w:name w:val="02D1AB3BA51745CB9C32C1FB120C559E"/>
  </w:style>
  <w:style w:type="paragraph" w:customStyle="1" w:styleId="2CC65FA583EF414DB39DE1DC38AA19FE">
    <w:name w:val="2CC65FA583EF414DB39DE1DC38AA19FE"/>
  </w:style>
  <w:style w:type="paragraph" w:customStyle="1" w:styleId="DC643CB21293416DB7C569F1B9EB1F80">
    <w:name w:val="DC643CB21293416DB7C569F1B9EB1F80"/>
  </w:style>
  <w:style w:type="paragraph" w:customStyle="1" w:styleId="9FA4C241B1EA472793D6C4483D29E3DE">
    <w:name w:val="9FA4C241B1EA472793D6C4483D29E3DE"/>
  </w:style>
  <w:style w:type="paragraph" w:customStyle="1" w:styleId="01A43FA78DA347AAA0FFFC3FECB3FF3B">
    <w:name w:val="01A43FA78DA347AAA0FFFC3FECB3FF3B"/>
  </w:style>
  <w:style w:type="paragraph" w:customStyle="1" w:styleId="D7AA666B607947E3B80871C421FCAEDB">
    <w:name w:val="D7AA666B607947E3B80871C421FCAEDB"/>
  </w:style>
  <w:style w:type="paragraph" w:customStyle="1" w:styleId="34EBF7A24A0747CEA2566828ABBB63D0">
    <w:name w:val="34EBF7A24A0747CEA2566828ABBB63D0"/>
  </w:style>
  <w:style w:type="paragraph" w:customStyle="1" w:styleId="4EDE8C076C774B7F9A9A35A4B55E06FE">
    <w:name w:val="4EDE8C076C774B7F9A9A35A4B55E06FE"/>
  </w:style>
  <w:style w:type="paragraph" w:customStyle="1" w:styleId="DBBE23B6C4044075BBA93F29BBABC923">
    <w:name w:val="DBBE23B6C4044075BBA93F29BBABC923"/>
  </w:style>
  <w:style w:type="paragraph" w:customStyle="1" w:styleId="208E96D1E3A04ACE9E5058F65EB8C7EE">
    <w:name w:val="208E96D1E3A04ACE9E5058F65EB8C7EE"/>
  </w:style>
  <w:style w:type="paragraph" w:customStyle="1" w:styleId="47EBFFEFBE8C40CC9834D34B84BEBAB3">
    <w:name w:val="47EBFFEFBE8C40CC9834D34B84BEBAB3"/>
  </w:style>
  <w:style w:type="paragraph" w:customStyle="1" w:styleId="BB6E8E68398B4A5D92E35463F5FA41E6">
    <w:name w:val="BB6E8E68398B4A5D92E35463F5FA41E6"/>
  </w:style>
  <w:style w:type="paragraph" w:customStyle="1" w:styleId="A491715B1D7D4DF29C5FC86B857AF1A4">
    <w:name w:val="A491715B1D7D4DF29C5FC86B857AF1A4"/>
  </w:style>
  <w:style w:type="paragraph" w:customStyle="1" w:styleId="47F957B80F684975A0A6E7EE99702AC3">
    <w:name w:val="47F957B80F684975A0A6E7EE99702AC3"/>
  </w:style>
  <w:style w:type="paragraph" w:customStyle="1" w:styleId="6388C237B83F498C80F9B49FAF10CAC3">
    <w:name w:val="6388C237B83F498C80F9B49FAF10CAC3"/>
  </w:style>
  <w:style w:type="paragraph" w:customStyle="1" w:styleId="73BF2C431BEE44BFA41A542B0CFE812F">
    <w:name w:val="73BF2C431BEE44BFA41A542B0CFE812F"/>
  </w:style>
  <w:style w:type="paragraph" w:customStyle="1" w:styleId="45492EE57117482E8CF7214E14E6BB4B">
    <w:name w:val="45492EE57117482E8CF7214E14E6BB4B"/>
  </w:style>
  <w:style w:type="paragraph" w:customStyle="1" w:styleId="674D6F98E1634809AB32C195FEF5629B">
    <w:name w:val="674D6F98E1634809AB32C195FEF5629B"/>
  </w:style>
  <w:style w:type="paragraph" w:customStyle="1" w:styleId="59CEFF8C591346C8807E68BD3F1C9CB8">
    <w:name w:val="59CEFF8C591346C8807E68BD3F1C9CB8"/>
  </w:style>
  <w:style w:type="paragraph" w:customStyle="1" w:styleId="533CF6658D104891B37972C1E9F7BE2E">
    <w:name w:val="533CF6658D104891B37972C1E9F7BE2E"/>
  </w:style>
  <w:style w:type="paragraph" w:customStyle="1" w:styleId="2FA79B3F646D4FECBB404ADBCB94816D">
    <w:name w:val="2FA79B3F646D4FECBB404ADBCB94816D"/>
  </w:style>
  <w:style w:type="paragraph" w:customStyle="1" w:styleId="BFFE3B12BA754796A967C58194B282BC">
    <w:name w:val="BFFE3B12BA754796A967C58194B282BC"/>
  </w:style>
  <w:style w:type="paragraph" w:customStyle="1" w:styleId="61C24007C3344EC9ABB1399D61AEA4F1">
    <w:name w:val="61C24007C3344EC9ABB1399D61AEA4F1"/>
  </w:style>
  <w:style w:type="paragraph" w:customStyle="1" w:styleId="0FCC5B31A9F94E34A6F9EDE958C3B1CF">
    <w:name w:val="0FCC5B31A9F94E34A6F9EDE958C3B1CF"/>
  </w:style>
  <w:style w:type="paragraph" w:customStyle="1" w:styleId="55D72DED3AFE4B4AAE3AF637140DFA5C">
    <w:name w:val="55D72DED3AFE4B4AAE3AF637140DFA5C"/>
  </w:style>
  <w:style w:type="paragraph" w:customStyle="1" w:styleId="72690AE6C8A3433CB4EB7F729B47E951">
    <w:name w:val="72690AE6C8A3433CB4EB7F729B47E951"/>
  </w:style>
  <w:style w:type="paragraph" w:customStyle="1" w:styleId="14BD27E671DC40B682007E9A6099E6C1">
    <w:name w:val="14BD27E671DC40B682007E9A6099E6C1"/>
  </w:style>
  <w:style w:type="paragraph" w:customStyle="1" w:styleId="9D233CC6A82F439EA81A09533D9AFD21">
    <w:name w:val="9D233CC6A82F439EA81A09533D9AFD21"/>
  </w:style>
  <w:style w:type="paragraph" w:customStyle="1" w:styleId="E65B92DE03C5423092494A85AAD272C9">
    <w:name w:val="E65B92DE03C5423092494A85AAD272C9"/>
  </w:style>
  <w:style w:type="paragraph" w:customStyle="1" w:styleId="2C54AD75A6E9438BA99BE364A90F81D5">
    <w:name w:val="2C54AD75A6E9438BA99BE364A90F81D5"/>
  </w:style>
  <w:style w:type="paragraph" w:customStyle="1" w:styleId="B677B610713E42F4911F7BEC50C96AB4">
    <w:name w:val="B677B610713E42F4911F7BEC50C96AB4"/>
  </w:style>
  <w:style w:type="paragraph" w:customStyle="1" w:styleId="07EEAF84A7B347468E908B94BA8120FF">
    <w:name w:val="07EEAF84A7B347468E908B94BA8120FF"/>
  </w:style>
  <w:style w:type="paragraph" w:customStyle="1" w:styleId="31F6BE41453C4AE7BCE7368317D9C4EB">
    <w:name w:val="31F6BE41453C4AE7BCE7368317D9C4EB"/>
  </w:style>
  <w:style w:type="paragraph" w:customStyle="1" w:styleId="3FFCEA243B1046F8A2026807D6ED15EA">
    <w:name w:val="3FFCEA243B1046F8A2026807D6ED15EA"/>
    <w:rsid w:val="006A5466"/>
  </w:style>
  <w:style w:type="paragraph" w:customStyle="1" w:styleId="DCF54D77D5BA4A4089DDEF5850EDAB36">
    <w:name w:val="DCF54D77D5BA4A4089DDEF5850EDAB36"/>
    <w:rsid w:val="006A5466"/>
  </w:style>
  <w:style w:type="paragraph" w:customStyle="1" w:styleId="E189BD66B3CB4F6EAC8921CEF7965AC6">
    <w:name w:val="E189BD66B3CB4F6EAC8921CEF7965AC6"/>
    <w:rsid w:val="006A5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{A9309BB7-532B-4339-9432-6C26C6045246}tf16402400.dotx</Template>
  <TotalTime>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2020-03-24T06:10:00Z</dcterms:created>
  <dcterms:modified xsi:type="dcterms:W3CDTF">2020-03-24T07:07:00Z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