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1A165F90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1511ADD0" w14:textId="44DCC961" w:rsidR="00A340F2" w:rsidRPr="00064E3E" w:rsidRDefault="005A6F60" w:rsidP="00064E3E">
            <w:pPr>
              <w:pStyle w:val="Title"/>
            </w:pPr>
            <w:r>
              <w:t>Total</w:t>
            </w:r>
          </w:p>
        </w:tc>
        <w:tc>
          <w:tcPr>
            <w:tcW w:w="3539" w:type="dxa"/>
          </w:tcPr>
          <w:p w14:paraId="6245C3C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29757501" w14:textId="3AF4A761" w:rsidR="00A340F2" w:rsidRDefault="005D2165" w:rsidP="002F5404">
            <w:r>
              <w:rPr>
                <w:noProof/>
              </w:rPr>
              <w:drawing>
                <wp:inline distT="0" distB="0" distL="0" distR="0" wp14:anchorId="56C60B01" wp14:editId="2182891C">
                  <wp:extent cx="1767840" cy="53624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mc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635" cy="54588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1A76F27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75CD3A1" w14:textId="577C7FD9" w:rsidR="00A340F2" w:rsidRPr="00064E3E" w:rsidRDefault="005A6F6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START</w:t>
            </w:r>
          </w:p>
          <w:p w14:paraId="6F2FA9CB" w14:textId="25B1942A" w:rsidR="00A340F2" w:rsidRPr="00064E3E" w:rsidRDefault="005D2165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3/2</w:t>
            </w:r>
            <w:r w:rsidR="005A6F60"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/2020</w:t>
            </w:r>
          </w:p>
        </w:tc>
        <w:tc>
          <w:tcPr>
            <w:tcW w:w="3539" w:type="dxa"/>
            <w:hideMark/>
          </w:tcPr>
          <w:p w14:paraId="1291B694" w14:textId="3ED167CA" w:rsidR="00A340F2" w:rsidRPr="00064E3E" w:rsidRDefault="005A6F6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CURRENT</w:t>
            </w:r>
          </w:p>
          <w:p w14:paraId="7B15F98B" w14:textId="2E06F094" w:rsidR="00A340F2" w:rsidRPr="00064E3E" w:rsidRDefault="005A6F60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3/2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/2020</w:t>
            </w:r>
          </w:p>
        </w:tc>
        <w:tc>
          <w:tcPr>
            <w:tcW w:w="3539" w:type="dxa"/>
            <w:hideMark/>
          </w:tcPr>
          <w:p w14:paraId="15134907" w14:textId="07F34ACC" w:rsidR="00A340F2" w:rsidRPr="00064E3E" w:rsidRDefault="005D2165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TMC Products</w:t>
            </w:r>
          </w:p>
          <w:p w14:paraId="1FE54B04" w14:textId="161278EF" w:rsidR="00A340F2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Business Street</w:t>
            </w:r>
          </w:p>
          <w:p w14:paraId="3A7B9825" w14:textId="4F419BC7" w:rsidR="00CF2287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New Orleans, LA</w:t>
            </w:r>
          </w:p>
          <w:p w14:paraId="54A3E902" w14:textId="2F2EC9B2" w:rsidR="00C85F6C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(504) 456-7890</w:t>
            </w:r>
          </w:p>
          <w:p w14:paraId="5F2B1774" w14:textId="336D4570" w:rsidR="00A340F2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tmcproducts@gmail.com</w:t>
            </w:r>
          </w:p>
          <w:p w14:paraId="020DA478" w14:textId="27297519" w:rsidR="005A6F60" w:rsidRDefault="005A6F6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C7E01B7" w14:textId="0914CE2F" w:rsidR="005A6F60" w:rsidRDefault="005A6F6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E36888F" w14:textId="0D21CB97" w:rsidR="005A6F60" w:rsidRDefault="005A6F6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48C1A39" w14:textId="6DD6E9A6" w:rsidR="005A6F60" w:rsidRDefault="005A6F6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8CE898D" w14:textId="567FD6FD" w:rsidR="005A6F60" w:rsidRDefault="005A6F6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32059F6" w14:textId="1B280637" w:rsidR="005A6F60" w:rsidRDefault="005A6F6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9832945" w14:textId="77777777" w:rsidR="005A6F60" w:rsidRDefault="005A6F6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6A9F84D" w14:textId="30FC6E95" w:rsidR="00C85F6C" w:rsidRPr="00EC16CD" w:rsidRDefault="00C85F6C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CE69582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7996E213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550264E8" w14:textId="2801F015" w:rsidR="00A340F2" w:rsidRDefault="005A6F60" w:rsidP="002F5404">
            <w:pPr>
              <w:pStyle w:val="Style1"/>
              <w:framePr w:hSpace="0" w:wrap="auto" w:vAnchor="margin" w:hAnchor="text" w:xAlign="left" w:yAlign="inline"/>
            </w:pPr>
            <w:r>
              <w:t>Month</w:t>
            </w:r>
          </w:p>
        </w:tc>
        <w:tc>
          <w:tcPr>
            <w:tcW w:w="3616" w:type="dxa"/>
            <w:hideMark/>
          </w:tcPr>
          <w:p w14:paraId="57E5F976" w14:textId="7C6AC3ED" w:rsidR="00A340F2" w:rsidRDefault="005A6F60" w:rsidP="002F5404">
            <w:pPr>
              <w:pStyle w:val="Style1"/>
              <w:framePr w:hSpace="0" w:wrap="auto" w:vAnchor="margin" w:hAnchor="text" w:xAlign="left" w:yAlign="inline"/>
            </w:pPr>
            <w:r>
              <w:t>Top Product</w:t>
            </w:r>
          </w:p>
        </w:tc>
        <w:tc>
          <w:tcPr>
            <w:tcW w:w="2304" w:type="dxa"/>
            <w:hideMark/>
          </w:tcPr>
          <w:p w14:paraId="2CA01443" w14:textId="7095680D" w:rsidR="00A340F2" w:rsidRDefault="005A6F60" w:rsidP="002F5404">
            <w:pPr>
              <w:pStyle w:val="Style1"/>
              <w:framePr w:hSpace="0" w:wrap="auto" w:vAnchor="margin" w:hAnchor="text" w:xAlign="left" w:yAlign="inline"/>
            </w:pPr>
            <w:r>
              <w:t>Top Seller</w:t>
            </w:r>
          </w:p>
        </w:tc>
        <w:sdt>
          <w:sdtPr>
            <w:alias w:val="Line total:"/>
            <w:tag w:val="Line total:"/>
            <w:id w:val="-1547060432"/>
            <w:placeholder>
              <w:docPart w:val="D7AA666B607947E3B80871C421FCAE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1436138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42437C9C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643D5C22" w14:textId="77777777" w:rsidTr="00263B38">
        <w:trPr>
          <w:trHeight w:hRule="exact" w:val="490"/>
        </w:trPr>
        <w:tc>
          <w:tcPr>
            <w:tcW w:w="2413" w:type="dxa"/>
          </w:tcPr>
          <w:p w14:paraId="32104C48" w14:textId="379FC4BE" w:rsidR="00EB63A0" w:rsidRDefault="005A6F60" w:rsidP="00EB63A0">
            <w:pPr>
              <w:pStyle w:val="Normalright"/>
            </w:pPr>
            <w:r>
              <w:t>Jan</w:t>
            </w:r>
          </w:p>
        </w:tc>
        <w:tc>
          <w:tcPr>
            <w:tcW w:w="3619" w:type="dxa"/>
          </w:tcPr>
          <w:p w14:paraId="364B374E" w14:textId="791F1EF6" w:rsidR="00EB63A0" w:rsidRDefault="005D2165" w:rsidP="00EB63A0">
            <w:pPr>
              <w:pStyle w:val="Normalright"/>
            </w:pPr>
            <w:r>
              <w:t>iPhone 11 Pro</w:t>
            </w:r>
          </w:p>
        </w:tc>
        <w:tc>
          <w:tcPr>
            <w:tcW w:w="2306" w:type="dxa"/>
          </w:tcPr>
          <w:p w14:paraId="7E957A4F" w14:textId="59160248" w:rsidR="00EB63A0" w:rsidRDefault="005A6F60" w:rsidP="00EB63A0">
            <w:pPr>
              <w:pStyle w:val="Normalright"/>
            </w:pPr>
            <w:r>
              <w:rPr>
                <w:lang w:eastAsia="ja-JP"/>
              </w:rPr>
              <w:t>Taylor Cyr</w:t>
            </w:r>
          </w:p>
        </w:tc>
        <w:tc>
          <w:tcPr>
            <w:tcW w:w="2197" w:type="dxa"/>
          </w:tcPr>
          <w:p w14:paraId="478213C6" w14:textId="148C97AE" w:rsidR="00EB63A0" w:rsidRDefault="00D82A0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47EBFFEFBE8C40CC9834D34B84BEBAB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263B38">
              <w:rPr>
                <w:lang w:eastAsia="ja-JP"/>
              </w:rPr>
              <w:t>50,855.56</w:t>
            </w:r>
          </w:p>
        </w:tc>
      </w:tr>
      <w:tr w:rsidR="00EB63A0" w14:paraId="70524E27" w14:textId="77777777" w:rsidTr="00263B38">
        <w:trPr>
          <w:trHeight w:hRule="exact" w:val="490"/>
        </w:trPr>
        <w:tc>
          <w:tcPr>
            <w:tcW w:w="2413" w:type="dxa"/>
          </w:tcPr>
          <w:p w14:paraId="21046FF3" w14:textId="4EC6D659" w:rsidR="00EB63A0" w:rsidRDefault="005A6F60" w:rsidP="00EB63A0">
            <w:pPr>
              <w:pStyle w:val="Normalright"/>
            </w:pPr>
            <w:r>
              <w:t>Feb</w:t>
            </w:r>
          </w:p>
        </w:tc>
        <w:tc>
          <w:tcPr>
            <w:tcW w:w="3619" w:type="dxa"/>
          </w:tcPr>
          <w:p w14:paraId="424790D3" w14:textId="53BAE5CA" w:rsidR="00EB63A0" w:rsidRDefault="005D2165" w:rsidP="00EB63A0">
            <w:pPr>
              <w:pStyle w:val="Normalright"/>
            </w:pPr>
            <w:r>
              <w:t>Android</w:t>
            </w:r>
          </w:p>
        </w:tc>
        <w:tc>
          <w:tcPr>
            <w:tcW w:w="2306" w:type="dxa"/>
          </w:tcPr>
          <w:p w14:paraId="4E8BB66F" w14:textId="7309DE12" w:rsidR="00EB63A0" w:rsidRDefault="005A6F60" w:rsidP="00EB63A0">
            <w:pPr>
              <w:pStyle w:val="Normalright"/>
            </w:pPr>
            <w:r>
              <w:rPr>
                <w:lang w:eastAsia="ja-JP"/>
              </w:rPr>
              <w:t>Richard Lamb</w:t>
            </w:r>
          </w:p>
        </w:tc>
        <w:tc>
          <w:tcPr>
            <w:tcW w:w="2197" w:type="dxa"/>
          </w:tcPr>
          <w:p w14:paraId="60E29A9C" w14:textId="76A1C527" w:rsidR="00EB63A0" w:rsidRDefault="00263B3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493185138"/>
                <w:placeholder>
                  <w:docPart w:val="03D2F192BB164D09A1C148343467060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r>
              <w:rPr>
                <w:lang w:eastAsia="ja-JP"/>
              </w:rPr>
              <w:t>5</w:t>
            </w:r>
            <w:r>
              <w:rPr>
                <w:lang w:eastAsia="ja-JP"/>
              </w:rPr>
              <w:t>4</w:t>
            </w:r>
            <w:r>
              <w:rPr>
                <w:lang w:eastAsia="ja-JP"/>
              </w:rPr>
              <w:t>,</w:t>
            </w:r>
            <w:r>
              <w:rPr>
                <w:lang w:eastAsia="ja-JP"/>
              </w:rPr>
              <w:t>279</w:t>
            </w:r>
            <w:r>
              <w:rPr>
                <w:lang w:eastAsia="ja-JP"/>
              </w:rPr>
              <w:t>.5</w:t>
            </w:r>
            <w:r>
              <w:rPr>
                <w:lang w:eastAsia="ja-JP"/>
              </w:rPr>
              <w:t>7</w:t>
            </w:r>
          </w:p>
        </w:tc>
      </w:tr>
      <w:tr w:rsidR="00EB63A0" w14:paraId="34D1077A" w14:textId="77777777" w:rsidTr="00263B38">
        <w:trPr>
          <w:trHeight w:hRule="exact" w:val="490"/>
        </w:trPr>
        <w:tc>
          <w:tcPr>
            <w:tcW w:w="2413" w:type="dxa"/>
          </w:tcPr>
          <w:p w14:paraId="208D1532" w14:textId="7F544338" w:rsidR="00EB63A0" w:rsidRDefault="005A6F60" w:rsidP="00EB63A0">
            <w:pPr>
              <w:pStyle w:val="Normalright"/>
            </w:pPr>
            <w:r>
              <w:t>Mar</w:t>
            </w:r>
          </w:p>
        </w:tc>
        <w:tc>
          <w:tcPr>
            <w:tcW w:w="3619" w:type="dxa"/>
          </w:tcPr>
          <w:p w14:paraId="5F72EFB6" w14:textId="5D8C6843" w:rsidR="00EB63A0" w:rsidRDefault="005A6F60" w:rsidP="00EB63A0">
            <w:pPr>
              <w:pStyle w:val="Normalright"/>
            </w:pPr>
            <w:r>
              <w:t>iPhone 11 Pro</w:t>
            </w:r>
          </w:p>
        </w:tc>
        <w:tc>
          <w:tcPr>
            <w:tcW w:w="2306" w:type="dxa"/>
          </w:tcPr>
          <w:p w14:paraId="5762FD12" w14:textId="02E86912" w:rsidR="00EB63A0" w:rsidRDefault="005A6F60" w:rsidP="00EB63A0">
            <w:pPr>
              <w:pStyle w:val="Normalright"/>
            </w:pPr>
            <w:r>
              <w:rPr>
                <w:lang w:eastAsia="ja-JP"/>
              </w:rPr>
              <w:t>Richard Lamb</w:t>
            </w:r>
          </w:p>
        </w:tc>
        <w:tc>
          <w:tcPr>
            <w:tcW w:w="2197" w:type="dxa"/>
          </w:tcPr>
          <w:p w14:paraId="0B938138" w14:textId="4B282C20" w:rsidR="00EB63A0" w:rsidRDefault="00263B3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330799670"/>
                <w:placeholder>
                  <w:docPart w:val="78F368CDDC3C4E71A58F1C483D6E798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r>
              <w:rPr>
                <w:lang w:eastAsia="ja-JP"/>
              </w:rPr>
              <w:t>6</w:t>
            </w:r>
            <w:r>
              <w:rPr>
                <w:lang w:eastAsia="ja-JP"/>
              </w:rPr>
              <w:t>0,</w:t>
            </w:r>
            <w:r>
              <w:rPr>
                <w:lang w:eastAsia="ja-JP"/>
              </w:rPr>
              <w:t>101</w:t>
            </w:r>
            <w:r>
              <w:rPr>
                <w:lang w:eastAsia="ja-JP"/>
              </w:rPr>
              <w:t>.</w:t>
            </w:r>
            <w:r>
              <w:rPr>
                <w:lang w:eastAsia="ja-JP"/>
              </w:rPr>
              <w:t>88</w:t>
            </w:r>
          </w:p>
        </w:tc>
      </w:tr>
      <w:tr w:rsidR="00EB63A0" w14:paraId="5ACBE71F" w14:textId="77777777" w:rsidTr="00263B38">
        <w:trPr>
          <w:trHeight w:hRule="exact" w:val="490"/>
        </w:trPr>
        <w:tc>
          <w:tcPr>
            <w:tcW w:w="2413" w:type="dxa"/>
          </w:tcPr>
          <w:p w14:paraId="5218ADC2" w14:textId="1803692D" w:rsidR="00EB63A0" w:rsidRDefault="005A6F60" w:rsidP="00EB63A0">
            <w:pPr>
              <w:pStyle w:val="Normalright"/>
            </w:pPr>
            <w:r>
              <w:t>Apr</w:t>
            </w:r>
          </w:p>
        </w:tc>
        <w:tc>
          <w:tcPr>
            <w:tcW w:w="3619" w:type="dxa"/>
          </w:tcPr>
          <w:p w14:paraId="17CECE89" w14:textId="08121075" w:rsidR="00EB63A0" w:rsidRDefault="00263B38" w:rsidP="00EB63A0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73D61630" w14:textId="1038D37A" w:rsidR="00EB63A0" w:rsidRDefault="00263B38" w:rsidP="00EB63A0">
            <w:pPr>
              <w:pStyle w:val="Normalright"/>
            </w:pPr>
            <w:r>
              <w:t>-</w:t>
            </w:r>
          </w:p>
        </w:tc>
        <w:tc>
          <w:tcPr>
            <w:tcW w:w="2197" w:type="dxa"/>
          </w:tcPr>
          <w:p w14:paraId="771E2705" w14:textId="2C8078DE" w:rsidR="00EB63A0" w:rsidRDefault="00263B38" w:rsidP="00EB63A0">
            <w:pPr>
              <w:pStyle w:val="Normalright"/>
            </w:pPr>
            <w:r>
              <w:rPr>
                <w:lang w:eastAsia="ja-JP"/>
              </w:rPr>
              <w:t>-</w:t>
            </w:r>
          </w:p>
        </w:tc>
      </w:tr>
      <w:tr w:rsidR="00263B38" w14:paraId="6042B42E" w14:textId="77777777" w:rsidTr="00263B38">
        <w:trPr>
          <w:trHeight w:hRule="exact" w:val="490"/>
        </w:trPr>
        <w:tc>
          <w:tcPr>
            <w:tcW w:w="2413" w:type="dxa"/>
          </w:tcPr>
          <w:p w14:paraId="32943A93" w14:textId="675332AD" w:rsidR="00263B38" w:rsidRDefault="00263B38" w:rsidP="00263B38">
            <w:pPr>
              <w:pStyle w:val="Normalright"/>
            </w:pPr>
            <w:r>
              <w:t>May</w:t>
            </w:r>
          </w:p>
        </w:tc>
        <w:tc>
          <w:tcPr>
            <w:tcW w:w="3619" w:type="dxa"/>
          </w:tcPr>
          <w:p w14:paraId="7B97F077" w14:textId="27D9B2F4" w:rsidR="00263B38" w:rsidRDefault="00263B38" w:rsidP="00263B38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0EF107FC" w14:textId="65B301AC" w:rsidR="00263B38" w:rsidRDefault="00263B38" w:rsidP="00263B38">
            <w:pPr>
              <w:pStyle w:val="Normalright"/>
              <w:rPr>
                <w:lang w:eastAsia="ja-JP"/>
              </w:rPr>
            </w:pPr>
            <w:r>
              <w:t>-</w:t>
            </w:r>
          </w:p>
        </w:tc>
        <w:tc>
          <w:tcPr>
            <w:tcW w:w="2197" w:type="dxa"/>
          </w:tcPr>
          <w:p w14:paraId="4FCC00AC" w14:textId="1F5404D2" w:rsidR="00263B38" w:rsidRDefault="00263B38" w:rsidP="00263B38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263B38" w14:paraId="37BF5DE8" w14:textId="77777777" w:rsidTr="00263B38">
        <w:trPr>
          <w:trHeight w:hRule="exact" w:val="490"/>
        </w:trPr>
        <w:tc>
          <w:tcPr>
            <w:tcW w:w="2413" w:type="dxa"/>
          </w:tcPr>
          <w:p w14:paraId="429C4BB4" w14:textId="75BDB277" w:rsidR="00263B38" w:rsidRDefault="00263B38" w:rsidP="00263B38">
            <w:pPr>
              <w:pStyle w:val="Normalright"/>
            </w:pPr>
            <w:r>
              <w:t>Jun</w:t>
            </w:r>
          </w:p>
        </w:tc>
        <w:tc>
          <w:tcPr>
            <w:tcW w:w="3619" w:type="dxa"/>
          </w:tcPr>
          <w:p w14:paraId="01111395" w14:textId="03C8FB62" w:rsidR="00263B38" w:rsidRDefault="00263B38" w:rsidP="00263B38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0728F0C8" w14:textId="50609500" w:rsidR="00263B38" w:rsidRDefault="00263B38" w:rsidP="00263B38">
            <w:pPr>
              <w:pStyle w:val="Normalright"/>
              <w:rPr>
                <w:lang w:eastAsia="ja-JP"/>
              </w:rPr>
            </w:pPr>
            <w:r>
              <w:t>-</w:t>
            </w:r>
          </w:p>
        </w:tc>
        <w:tc>
          <w:tcPr>
            <w:tcW w:w="2197" w:type="dxa"/>
          </w:tcPr>
          <w:p w14:paraId="48A9DE3B" w14:textId="2440F5E5" w:rsidR="00263B38" w:rsidRDefault="00263B38" w:rsidP="00263B38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263B38" w14:paraId="76F9C4D7" w14:textId="77777777" w:rsidTr="00263B38">
        <w:trPr>
          <w:trHeight w:hRule="exact" w:val="490"/>
        </w:trPr>
        <w:tc>
          <w:tcPr>
            <w:tcW w:w="2413" w:type="dxa"/>
          </w:tcPr>
          <w:p w14:paraId="193A9E17" w14:textId="233B092E" w:rsidR="00263B38" w:rsidRDefault="00263B38" w:rsidP="00263B38">
            <w:pPr>
              <w:pStyle w:val="Normalright"/>
            </w:pPr>
            <w:r>
              <w:t>Jul</w:t>
            </w:r>
          </w:p>
        </w:tc>
        <w:tc>
          <w:tcPr>
            <w:tcW w:w="3619" w:type="dxa"/>
          </w:tcPr>
          <w:p w14:paraId="78CF8E13" w14:textId="7EC53C1C" w:rsidR="00263B38" w:rsidRDefault="00263B38" w:rsidP="00263B38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4D8A782C" w14:textId="6F9FFD3F" w:rsidR="00263B38" w:rsidRDefault="00263B38" w:rsidP="00263B38">
            <w:pPr>
              <w:pStyle w:val="Normalright"/>
              <w:rPr>
                <w:lang w:eastAsia="ja-JP"/>
              </w:rPr>
            </w:pPr>
            <w:r>
              <w:t>-</w:t>
            </w:r>
          </w:p>
        </w:tc>
        <w:tc>
          <w:tcPr>
            <w:tcW w:w="2197" w:type="dxa"/>
          </w:tcPr>
          <w:p w14:paraId="543100D5" w14:textId="67C35C7C" w:rsidR="00263B38" w:rsidRDefault="00263B38" w:rsidP="00263B38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263B38" w14:paraId="61F149E1" w14:textId="77777777" w:rsidTr="00263B38">
        <w:trPr>
          <w:trHeight w:hRule="exact" w:val="490"/>
        </w:trPr>
        <w:tc>
          <w:tcPr>
            <w:tcW w:w="2413" w:type="dxa"/>
          </w:tcPr>
          <w:p w14:paraId="596AA796" w14:textId="720AD3AB" w:rsidR="00263B38" w:rsidRDefault="00263B38" w:rsidP="00263B38">
            <w:pPr>
              <w:pStyle w:val="Normalright"/>
            </w:pPr>
            <w:r>
              <w:t>Aug</w:t>
            </w:r>
          </w:p>
        </w:tc>
        <w:tc>
          <w:tcPr>
            <w:tcW w:w="3619" w:type="dxa"/>
          </w:tcPr>
          <w:p w14:paraId="6BAC08D8" w14:textId="096D548C" w:rsidR="00263B38" w:rsidRDefault="00263B38" w:rsidP="00263B38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41DC4120" w14:textId="4251363B" w:rsidR="00263B38" w:rsidRDefault="00263B38" w:rsidP="00263B38">
            <w:pPr>
              <w:pStyle w:val="Normalright"/>
              <w:rPr>
                <w:lang w:eastAsia="ja-JP"/>
              </w:rPr>
            </w:pPr>
            <w:r>
              <w:t>-</w:t>
            </w:r>
          </w:p>
        </w:tc>
        <w:tc>
          <w:tcPr>
            <w:tcW w:w="2197" w:type="dxa"/>
          </w:tcPr>
          <w:p w14:paraId="39BB4FCD" w14:textId="409A5830" w:rsidR="00263B38" w:rsidRDefault="00263B38" w:rsidP="00263B38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263B38" w14:paraId="5902626C" w14:textId="77777777" w:rsidTr="00263B38">
        <w:trPr>
          <w:trHeight w:hRule="exact" w:val="490"/>
        </w:trPr>
        <w:tc>
          <w:tcPr>
            <w:tcW w:w="2413" w:type="dxa"/>
          </w:tcPr>
          <w:p w14:paraId="67159D92" w14:textId="66F33334" w:rsidR="00263B38" w:rsidRDefault="00263B38" w:rsidP="00263B38">
            <w:pPr>
              <w:pStyle w:val="Normalright"/>
            </w:pPr>
            <w:r>
              <w:t>Sep</w:t>
            </w:r>
          </w:p>
        </w:tc>
        <w:tc>
          <w:tcPr>
            <w:tcW w:w="3619" w:type="dxa"/>
          </w:tcPr>
          <w:p w14:paraId="434ADFC0" w14:textId="1F6FED47" w:rsidR="00263B38" w:rsidRDefault="00263B38" w:rsidP="00263B38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2A76B04D" w14:textId="23EE7537" w:rsidR="00263B38" w:rsidRDefault="00263B38" w:rsidP="00263B38">
            <w:pPr>
              <w:pStyle w:val="Normalright"/>
              <w:rPr>
                <w:lang w:eastAsia="ja-JP"/>
              </w:rPr>
            </w:pPr>
            <w:r>
              <w:t>-</w:t>
            </w:r>
          </w:p>
        </w:tc>
        <w:tc>
          <w:tcPr>
            <w:tcW w:w="2197" w:type="dxa"/>
          </w:tcPr>
          <w:p w14:paraId="265654DD" w14:textId="0E139035" w:rsidR="00263B38" w:rsidRDefault="00263B38" w:rsidP="00263B38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263B38" w14:paraId="0180AF25" w14:textId="77777777" w:rsidTr="00263B38">
        <w:trPr>
          <w:trHeight w:hRule="exact" w:val="490"/>
        </w:trPr>
        <w:tc>
          <w:tcPr>
            <w:tcW w:w="2413" w:type="dxa"/>
          </w:tcPr>
          <w:p w14:paraId="504C3C65" w14:textId="4BEC8C05" w:rsidR="00263B38" w:rsidRDefault="00263B38" w:rsidP="00263B38">
            <w:pPr>
              <w:pStyle w:val="Normalright"/>
            </w:pPr>
            <w:r>
              <w:t>Oct</w:t>
            </w:r>
          </w:p>
        </w:tc>
        <w:tc>
          <w:tcPr>
            <w:tcW w:w="3619" w:type="dxa"/>
          </w:tcPr>
          <w:p w14:paraId="17B5BFFE" w14:textId="7489790C" w:rsidR="00263B38" w:rsidRDefault="00263B38" w:rsidP="00263B38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329329D3" w14:textId="58F5ACE1" w:rsidR="00263B38" w:rsidRDefault="00263B38" w:rsidP="00263B38">
            <w:pPr>
              <w:pStyle w:val="Normalright"/>
              <w:rPr>
                <w:lang w:eastAsia="ja-JP"/>
              </w:rPr>
            </w:pPr>
            <w:r>
              <w:t>-</w:t>
            </w:r>
          </w:p>
        </w:tc>
        <w:tc>
          <w:tcPr>
            <w:tcW w:w="2197" w:type="dxa"/>
          </w:tcPr>
          <w:p w14:paraId="52B8401E" w14:textId="63F626C0" w:rsidR="00263B38" w:rsidRDefault="00263B38" w:rsidP="00263B38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263B38" w14:paraId="4BC755C3" w14:textId="77777777" w:rsidTr="00263B38">
        <w:trPr>
          <w:trHeight w:hRule="exact" w:val="490"/>
        </w:trPr>
        <w:tc>
          <w:tcPr>
            <w:tcW w:w="2413" w:type="dxa"/>
          </w:tcPr>
          <w:p w14:paraId="768F9659" w14:textId="583AAC66" w:rsidR="00263B38" w:rsidRDefault="00263B38" w:rsidP="00263B38">
            <w:pPr>
              <w:pStyle w:val="Normalright"/>
            </w:pPr>
            <w:r>
              <w:t>Nov</w:t>
            </w:r>
          </w:p>
        </w:tc>
        <w:tc>
          <w:tcPr>
            <w:tcW w:w="3619" w:type="dxa"/>
          </w:tcPr>
          <w:p w14:paraId="7D87BFC7" w14:textId="5D357179" w:rsidR="00263B38" w:rsidRDefault="00263B38" w:rsidP="00263B38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5BD5216A" w14:textId="664F1FCC" w:rsidR="00263B38" w:rsidRDefault="00263B38" w:rsidP="00263B38">
            <w:pPr>
              <w:pStyle w:val="Normalright"/>
              <w:rPr>
                <w:lang w:eastAsia="ja-JP"/>
              </w:rPr>
            </w:pPr>
            <w:r>
              <w:t>-</w:t>
            </w:r>
          </w:p>
        </w:tc>
        <w:tc>
          <w:tcPr>
            <w:tcW w:w="2197" w:type="dxa"/>
          </w:tcPr>
          <w:p w14:paraId="1A6FBD8C" w14:textId="0483C415" w:rsidR="00263B38" w:rsidRDefault="00263B38" w:rsidP="00263B38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263B38" w14:paraId="3912A5B6" w14:textId="77777777" w:rsidTr="00263B38">
        <w:trPr>
          <w:trHeight w:hRule="exact" w:val="490"/>
        </w:trPr>
        <w:tc>
          <w:tcPr>
            <w:tcW w:w="2413" w:type="dxa"/>
          </w:tcPr>
          <w:p w14:paraId="28EF891F" w14:textId="17E4A24E" w:rsidR="00263B38" w:rsidRDefault="00263B38" w:rsidP="00263B38">
            <w:pPr>
              <w:pStyle w:val="Normalright"/>
            </w:pPr>
            <w:r>
              <w:t>Dec</w:t>
            </w:r>
          </w:p>
        </w:tc>
        <w:tc>
          <w:tcPr>
            <w:tcW w:w="3619" w:type="dxa"/>
          </w:tcPr>
          <w:p w14:paraId="086C2E86" w14:textId="1C8F1397" w:rsidR="00263B38" w:rsidRDefault="00263B38" w:rsidP="00263B38">
            <w:pPr>
              <w:pStyle w:val="Normalright"/>
            </w:pPr>
            <w:r>
              <w:t>-</w:t>
            </w:r>
          </w:p>
        </w:tc>
        <w:tc>
          <w:tcPr>
            <w:tcW w:w="2306" w:type="dxa"/>
          </w:tcPr>
          <w:p w14:paraId="3941905D" w14:textId="37EF3989" w:rsidR="00263B38" w:rsidRDefault="00263B38" w:rsidP="00263B38">
            <w:pPr>
              <w:pStyle w:val="Normalright"/>
              <w:rPr>
                <w:lang w:eastAsia="ja-JP"/>
              </w:rPr>
            </w:pPr>
            <w:r>
              <w:t>-</w:t>
            </w:r>
          </w:p>
        </w:tc>
        <w:tc>
          <w:tcPr>
            <w:tcW w:w="2197" w:type="dxa"/>
          </w:tcPr>
          <w:p w14:paraId="234C16C7" w14:textId="6F7F00A7" w:rsidR="00263B38" w:rsidRDefault="00263B38" w:rsidP="00263B38">
            <w:pPr>
              <w:pStyle w:val="Normalright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</w:tbl>
    <w:tbl>
      <w:tblPr>
        <w:tblStyle w:val="TotalTable"/>
        <w:tblW w:w="501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301"/>
        <w:gridCol w:w="2235"/>
      </w:tblGrid>
      <w:tr w:rsidR="00A340F2" w14:paraId="62A2A74E" w14:textId="77777777" w:rsidTr="005A6F6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31F6BE41453C4AE7BCE7368317D9C4E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01" w:type="dxa"/>
                <w:shd w:val="clear" w:color="auto" w:fill="auto"/>
                <w:hideMark/>
              </w:tcPr>
              <w:p w14:paraId="45969FF8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3E83D582" w14:textId="7A77FAF2" w:rsidR="00A340F2" w:rsidRDefault="00263B38" w:rsidP="002F5404">
            <w:pPr>
              <w:jc w:val="right"/>
            </w:pPr>
            <w:r>
              <w:t>165,000.75</w:t>
            </w:r>
          </w:p>
        </w:tc>
      </w:tr>
    </w:tbl>
    <w:p w14:paraId="14F93554" w14:textId="77777777" w:rsidR="007201A7" w:rsidRPr="00A340F2" w:rsidRDefault="007201A7" w:rsidP="00A36725"/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1E98E" w14:textId="77777777" w:rsidR="00D82A08" w:rsidRDefault="00D82A08">
      <w:pPr>
        <w:spacing w:line="240" w:lineRule="auto"/>
      </w:pPr>
      <w:r>
        <w:separator/>
      </w:r>
    </w:p>
    <w:p w14:paraId="5119DEDA" w14:textId="77777777" w:rsidR="00D82A08" w:rsidRDefault="00D82A08"/>
  </w:endnote>
  <w:endnote w:type="continuationSeparator" w:id="0">
    <w:p w14:paraId="249089AF" w14:textId="77777777" w:rsidR="00D82A08" w:rsidRDefault="00D82A08">
      <w:pPr>
        <w:spacing w:line="240" w:lineRule="auto"/>
      </w:pPr>
      <w:r>
        <w:continuationSeparator/>
      </w:r>
    </w:p>
    <w:p w14:paraId="57FECFB8" w14:textId="77777777" w:rsidR="00D82A08" w:rsidRDefault="00D82A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059CE" w14:textId="77777777" w:rsidR="007201A7" w:rsidRDefault="007201A7">
    <w:pPr>
      <w:pStyle w:val="Footer"/>
    </w:pPr>
  </w:p>
  <w:p w14:paraId="0F41FE18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5F70F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F2B576C" wp14:editId="0CC5798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8F54CD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2B576C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C8F54CD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CC055" w14:textId="77777777" w:rsidR="00D82A08" w:rsidRDefault="00D82A08">
      <w:pPr>
        <w:spacing w:line="240" w:lineRule="auto"/>
      </w:pPr>
      <w:r>
        <w:separator/>
      </w:r>
    </w:p>
    <w:p w14:paraId="1AAB4689" w14:textId="77777777" w:rsidR="00D82A08" w:rsidRDefault="00D82A08"/>
  </w:footnote>
  <w:footnote w:type="continuationSeparator" w:id="0">
    <w:p w14:paraId="054022F7" w14:textId="77777777" w:rsidR="00D82A08" w:rsidRDefault="00D82A08">
      <w:pPr>
        <w:spacing w:line="240" w:lineRule="auto"/>
      </w:pPr>
      <w:r>
        <w:continuationSeparator/>
      </w:r>
    </w:p>
    <w:p w14:paraId="088A0166" w14:textId="77777777" w:rsidR="00D82A08" w:rsidRDefault="00D82A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86DF5" w14:textId="77777777" w:rsidR="007201A7" w:rsidRDefault="007201A7"/>
  <w:p w14:paraId="5CEEFB03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6F973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F806F7" wp14:editId="732FE32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D3880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F806F7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ED3880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65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B38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A6F60"/>
    <w:rsid w:val="005D2165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85F6C"/>
    <w:rsid w:val="00CE3710"/>
    <w:rsid w:val="00CF2287"/>
    <w:rsid w:val="00D33124"/>
    <w:rsid w:val="00D73210"/>
    <w:rsid w:val="00D82A08"/>
    <w:rsid w:val="00D84155"/>
    <w:rsid w:val="00DA74A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80D3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8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Microsoft\Office\16.0\DTS\en-US%7b2ADE31E9-DA96-4CE8-A95D-DA7493001EC6%7d\%7bA9309BB7-532B-4339-9432-6C26C6045246%7dtf164024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AA666B607947E3B80871C421FCA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6139A-748A-4C44-8F1F-A54CC8AFE15A}"/>
      </w:docPartPr>
      <w:docPartBody>
        <w:p w:rsidR="0043434D" w:rsidRDefault="003B17B3">
          <w:pPr>
            <w:pStyle w:val="D7AA666B607947E3B80871C421FCAEDB"/>
          </w:pPr>
          <w:r>
            <w:t>Line Total</w:t>
          </w:r>
        </w:p>
      </w:docPartBody>
    </w:docPart>
    <w:docPart>
      <w:docPartPr>
        <w:name w:val="47EBFFEFBE8C40CC9834D34B84BEB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0459B-F907-4E71-8795-082FA6CC909F}"/>
      </w:docPartPr>
      <w:docPartBody>
        <w:p w:rsidR="0043434D" w:rsidRDefault="003B17B3">
          <w:pPr>
            <w:pStyle w:val="47EBFFEFBE8C40CC9834D34B84BEBAB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1F6BE41453C4AE7BCE7368317D9C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4ACBF-8CF7-4BFA-AB06-52021B3C75DE}"/>
      </w:docPartPr>
      <w:docPartBody>
        <w:p w:rsidR="0043434D" w:rsidRDefault="003B17B3">
          <w:pPr>
            <w:pStyle w:val="31F6BE41453C4AE7BCE7368317D9C4EB"/>
          </w:pPr>
          <w:r>
            <w:rPr>
              <w:sz w:val="24"/>
            </w:rPr>
            <w:t>Total</w:t>
          </w:r>
        </w:p>
      </w:docPartBody>
    </w:docPart>
    <w:docPart>
      <w:docPartPr>
        <w:name w:val="03D2F192BB164D09A1C148343467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E991D-B2E0-4F3E-B509-9472BE408E79}"/>
      </w:docPartPr>
      <w:docPartBody>
        <w:p w:rsidR="00000000" w:rsidRDefault="0043434D" w:rsidP="0043434D">
          <w:pPr>
            <w:pStyle w:val="03D2F192BB164D09A1C148343467060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8F368CDDC3C4E71A58F1C483D6E7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A4FC9-DEC4-4368-B4B4-2819E14FE4BE}"/>
      </w:docPartPr>
      <w:docPartBody>
        <w:p w:rsidR="00000000" w:rsidRDefault="0043434D" w:rsidP="0043434D">
          <w:pPr>
            <w:pStyle w:val="78F368CDDC3C4E71A58F1C483D6E798A"/>
          </w:pPr>
          <w:r>
            <w:rPr>
              <w:lang w:eastAsia="ja-JP"/>
            </w:rPr>
            <w:t>$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66"/>
    <w:rsid w:val="003B17B3"/>
    <w:rsid w:val="0043434D"/>
    <w:rsid w:val="006A5466"/>
    <w:rsid w:val="00E0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7B09315629450D8D4720F24A7789FC">
    <w:name w:val="FE7B09315629450D8D4720F24A7789FC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D81CF9AEFFAD45D8BA0F909B437D7FAE">
    <w:name w:val="D81CF9AEFFAD45D8BA0F909B437D7FAE"/>
  </w:style>
  <w:style w:type="paragraph" w:customStyle="1" w:styleId="6F2600349E9E4537B48CA92A9A3340D1">
    <w:name w:val="6F2600349E9E4537B48CA92A9A3340D1"/>
  </w:style>
  <w:style w:type="paragraph" w:customStyle="1" w:styleId="68D557AE873644659AA083E4298514BA">
    <w:name w:val="68D557AE873644659AA083E4298514BA"/>
  </w:style>
  <w:style w:type="paragraph" w:customStyle="1" w:styleId="CDA2E2AC846C4A49ADA56BB93EB865C4">
    <w:name w:val="CDA2E2AC846C4A49ADA56BB93EB865C4"/>
  </w:style>
  <w:style w:type="paragraph" w:customStyle="1" w:styleId="F41FB6E72B4646F0B99282B26497D3C6">
    <w:name w:val="F41FB6E72B4646F0B99282B26497D3C6"/>
  </w:style>
  <w:style w:type="paragraph" w:customStyle="1" w:styleId="E34542B7519040F49437F30FD118A0F1">
    <w:name w:val="E34542B7519040F49437F30FD118A0F1"/>
  </w:style>
  <w:style w:type="paragraph" w:customStyle="1" w:styleId="AD92FB8DF19743BB993E94C26F2C2CCB">
    <w:name w:val="AD92FB8DF19743BB993E94C26F2C2CCB"/>
  </w:style>
  <w:style w:type="paragraph" w:customStyle="1" w:styleId="96C16A15B0E94AA58FA4171534EF8646">
    <w:name w:val="96C16A15B0E94AA58FA4171534EF8646"/>
  </w:style>
  <w:style w:type="paragraph" w:customStyle="1" w:styleId="B1F668A93C0C4C379BEFCAC76E73BA0B">
    <w:name w:val="B1F668A93C0C4C379BEFCAC76E73BA0B"/>
  </w:style>
  <w:style w:type="paragraph" w:customStyle="1" w:styleId="C3558E97A14942BCA61B342306083B5F">
    <w:name w:val="C3558E97A14942BCA61B342306083B5F"/>
  </w:style>
  <w:style w:type="paragraph" w:customStyle="1" w:styleId="8BA91681E84C4823AD9F718C47EAC3E8">
    <w:name w:val="8BA91681E84C4823AD9F718C47EAC3E8"/>
  </w:style>
  <w:style w:type="paragraph" w:customStyle="1" w:styleId="9C72012729204F23B4D66B7B8532EB9C">
    <w:name w:val="9C72012729204F23B4D66B7B8532EB9C"/>
  </w:style>
  <w:style w:type="paragraph" w:customStyle="1" w:styleId="6EF0C497AC7A45159A5F1323D00C27CC">
    <w:name w:val="6EF0C497AC7A45159A5F1323D00C27CC"/>
  </w:style>
  <w:style w:type="paragraph" w:customStyle="1" w:styleId="ECEE61725EA149B6ADFE668ADE802A72">
    <w:name w:val="ECEE61725EA149B6ADFE668ADE802A72"/>
  </w:style>
  <w:style w:type="paragraph" w:customStyle="1" w:styleId="4FDEE54D1B7F4C4BAB70A02CE6F4FE7D">
    <w:name w:val="4FDEE54D1B7F4C4BAB70A02CE6F4FE7D"/>
  </w:style>
  <w:style w:type="paragraph" w:customStyle="1" w:styleId="DA277EE5554544C9B63FE2BFBE7EC58C">
    <w:name w:val="DA277EE5554544C9B63FE2BFBE7EC58C"/>
  </w:style>
  <w:style w:type="paragraph" w:customStyle="1" w:styleId="BBD948D473E944A7A7B38C1CA6DD77E7">
    <w:name w:val="BBD948D473E944A7A7B38C1CA6DD77E7"/>
  </w:style>
  <w:style w:type="paragraph" w:customStyle="1" w:styleId="7E3E6207A9A64308B7E7EC0F913FC9EC">
    <w:name w:val="7E3E6207A9A64308B7E7EC0F913FC9EC"/>
  </w:style>
  <w:style w:type="paragraph" w:customStyle="1" w:styleId="9B49B1CA655F46279C63637D3A4AE2FE">
    <w:name w:val="9B49B1CA655F46279C63637D3A4AE2FE"/>
  </w:style>
  <w:style w:type="paragraph" w:customStyle="1" w:styleId="02D1AB3BA51745CB9C32C1FB120C559E">
    <w:name w:val="02D1AB3BA51745CB9C32C1FB120C559E"/>
  </w:style>
  <w:style w:type="paragraph" w:customStyle="1" w:styleId="2CC65FA583EF414DB39DE1DC38AA19FE">
    <w:name w:val="2CC65FA583EF414DB39DE1DC38AA19FE"/>
  </w:style>
  <w:style w:type="paragraph" w:customStyle="1" w:styleId="DC643CB21293416DB7C569F1B9EB1F80">
    <w:name w:val="DC643CB21293416DB7C569F1B9EB1F80"/>
  </w:style>
  <w:style w:type="paragraph" w:customStyle="1" w:styleId="9FA4C241B1EA472793D6C4483D29E3DE">
    <w:name w:val="9FA4C241B1EA472793D6C4483D29E3DE"/>
  </w:style>
  <w:style w:type="paragraph" w:customStyle="1" w:styleId="01A43FA78DA347AAA0FFFC3FECB3FF3B">
    <w:name w:val="01A43FA78DA347AAA0FFFC3FECB3FF3B"/>
  </w:style>
  <w:style w:type="paragraph" w:customStyle="1" w:styleId="D7AA666B607947E3B80871C421FCAEDB">
    <w:name w:val="D7AA666B607947E3B80871C421FCAEDB"/>
  </w:style>
  <w:style w:type="paragraph" w:customStyle="1" w:styleId="34EBF7A24A0747CEA2566828ABBB63D0">
    <w:name w:val="34EBF7A24A0747CEA2566828ABBB63D0"/>
  </w:style>
  <w:style w:type="paragraph" w:customStyle="1" w:styleId="4EDE8C076C774B7F9A9A35A4B55E06FE">
    <w:name w:val="4EDE8C076C774B7F9A9A35A4B55E06FE"/>
  </w:style>
  <w:style w:type="paragraph" w:customStyle="1" w:styleId="DBBE23B6C4044075BBA93F29BBABC923">
    <w:name w:val="DBBE23B6C4044075BBA93F29BBABC923"/>
  </w:style>
  <w:style w:type="paragraph" w:customStyle="1" w:styleId="208E96D1E3A04ACE9E5058F65EB8C7EE">
    <w:name w:val="208E96D1E3A04ACE9E5058F65EB8C7EE"/>
  </w:style>
  <w:style w:type="paragraph" w:customStyle="1" w:styleId="47EBFFEFBE8C40CC9834D34B84BEBAB3">
    <w:name w:val="47EBFFEFBE8C40CC9834D34B84BEBAB3"/>
  </w:style>
  <w:style w:type="paragraph" w:customStyle="1" w:styleId="BB6E8E68398B4A5D92E35463F5FA41E6">
    <w:name w:val="BB6E8E68398B4A5D92E35463F5FA41E6"/>
  </w:style>
  <w:style w:type="paragraph" w:customStyle="1" w:styleId="A491715B1D7D4DF29C5FC86B857AF1A4">
    <w:name w:val="A491715B1D7D4DF29C5FC86B857AF1A4"/>
  </w:style>
  <w:style w:type="paragraph" w:customStyle="1" w:styleId="47F957B80F684975A0A6E7EE99702AC3">
    <w:name w:val="47F957B80F684975A0A6E7EE99702AC3"/>
  </w:style>
  <w:style w:type="paragraph" w:customStyle="1" w:styleId="6388C237B83F498C80F9B49FAF10CAC3">
    <w:name w:val="6388C237B83F498C80F9B49FAF10CAC3"/>
  </w:style>
  <w:style w:type="paragraph" w:customStyle="1" w:styleId="73BF2C431BEE44BFA41A542B0CFE812F">
    <w:name w:val="73BF2C431BEE44BFA41A542B0CFE812F"/>
  </w:style>
  <w:style w:type="paragraph" w:customStyle="1" w:styleId="45492EE57117482E8CF7214E14E6BB4B">
    <w:name w:val="45492EE57117482E8CF7214E14E6BB4B"/>
  </w:style>
  <w:style w:type="paragraph" w:customStyle="1" w:styleId="674D6F98E1634809AB32C195FEF5629B">
    <w:name w:val="674D6F98E1634809AB32C195FEF5629B"/>
  </w:style>
  <w:style w:type="paragraph" w:customStyle="1" w:styleId="59CEFF8C591346C8807E68BD3F1C9CB8">
    <w:name w:val="59CEFF8C591346C8807E68BD3F1C9CB8"/>
  </w:style>
  <w:style w:type="paragraph" w:customStyle="1" w:styleId="533CF6658D104891B37972C1E9F7BE2E">
    <w:name w:val="533CF6658D104891B37972C1E9F7BE2E"/>
  </w:style>
  <w:style w:type="paragraph" w:customStyle="1" w:styleId="2FA79B3F646D4FECBB404ADBCB94816D">
    <w:name w:val="2FA79B3F646D4FECBB404ADBCB94816D"/>
  </w:style>
  <w:style w:type="paragraph" w:customStyle="1" w:styleId="BFFE3B12BA754796A967C58194B282BC">
    <w:name w:val="BFFE3B12BA754796A967C58194B282BC"/>
  </w:style>
  <w:style w:type="paragraph" w:customStyle="1" w:styleId="61C24007C3344EC9ABB1399D61AEA4F1">
    <w:name w:val="61C24007C3344EC9ABB1399D61AEA4F1"/>
  </w:style>
  <w:style w:type="paragraph" w:customStyle="1" w:styleId="0FCC5B31A9F94E34A6F9EDE958C3B1CF">
    <w:name w:val="0FCC5B31A9F94E34A6F9EDE958C3B1CF"/>
  </w:style>
  <w:style w:type="paragraph" w:customStyle="1" w:styleId="55D72DED3AFE4B4AAE3AF637140DFA5C">
    <w:name w:val="55D72DED3AFE4B4AAE3AF637140DFA5C"/>
  </w:style>
  <w:style w:type="paragraph" w:customStyle="1" w:styleId="72690AE6C8A3433CB4EB7F729B47E951">
    <w:name w:val="72690AE6C8A3433CB4EB7F729B47E951"/>
  </w:style>
  <w:style w:type="paragraph" w:customStyle="1" w:styleId="14BD27E671DC40B682007E9A6099E6C1">
    <w:name w:val="14BD27E671DC40B682007E9A6099E6C1"/>
  </w:style>
  <w:style w:type="paragraph" w:customStyle="1" w:styleId="9D233CC6A82F439EA81A09533D9AFD21">
    <w:name w:val="9D233CC6A82F439EA81A09533D9AFD21"/>
  </w:style>
  <w:style w:type="paragraph" w:customStyle="1" w:styleId="E65B92DE03C5423092494A85AAD272C9">
    <w:name w:val="E65B92DE03C5423092494A85AAD272C9"/>
  </w:style>
  <w:style w:type="paragraph" w:customStyle="1" w:styleId="2C54AD75A6E9438BA99BE364A90F81D5">
    <w:name w:val="2C54AD75A6E9438BA99BE364A90F81D5"/>
  </w:style>
  <w:style w:type="paragraph" w:customStyle="1" w:styleId="B677B610713E42F4911F7BEC50C96AB4">
    <w:name w:val="B677B610713E42F4911F7BEC50C96AB4"/>
  </w:style>
  <w:style w:type="paragraph" w:customStyle="1" w:styleId="07EEAF84A7B347468E908B94BA8120FF">
    <w:name w:val="07EEAF84A7B347468E908B94BA8120FF"/>
  </w:style>
  <w:style w:type="paragraph" w:customStyle="1" w:styleId="31F6BE41453C4AE7BCE7368317D9C4EB">
    <w:name w:val="31F6BE41453C4AE7BCE7368317D9C4EB"/>
  </w:style>
  <w:style w:type="paragraph" w:customStyle="1" w:styleId="3FFCEA243B1046F8A2026807D6ED15EA">
    <w:name w:val="3FFCEA243B1046F8A2026807D6ED15EA"/>
    <w:rsid w:val="006A5466"/>
  </w:style>
  <w:style w:type="paragraph" w:customStyle="1" w:styleId="DCF54D77D5BA4A4089DDEF5850EDAB36">
    <w:name w:val="DCF54D77D5BA4A4089DDEF5850EDAB36"/>
    <w:rsid w:val="006A5466"/>
  </w:style>
  <w:style w:type="paragraph" w:customStyle="1" w:styleId="E189BD66B3CB4F6EAC8921CEF7965AC6">
    <w:name w:val="E189BD66B3CB4F6EAC8921CEF7965AC6"/>
    <w:rsid w:val="006A5466"/>
  </w:style>
  <w:style w:type="paragraph" w:customStyle="1" w:styleId="03D2F192BB164D09A1C1483434670603">
    <w:name w:val="03D2F192BB164D09A1C1483434670603"/>
    <w:rsid w:val="0043434D"/>
  </w:style>
  <w:style w:type="paragraph" w:customStyle="1" w:styleId="6348D93E1DC942E7A11E97B15EA2D782">
    <w:name w:val="6348D93E1DC942E7A11E97B15EA2D782"/>
    <w:rsid w:val="0043434D"/>
  </w:style>
  <w:style w:type="paragraph" w:customStyle="1" w:styleId="78F368CDDC3C4E71A58F1C483D6E798A">
    <w:name w:val="78F368CDDC3C4E71A58F1C483D6E798A"/>
    <w:rsid w:val="0043434D"/>
  </w:style>
  <w:style w:type="paragraph" w:customStyle="1" w:styleId="D8F9357BDE73485F876996497D03C255">
    <w:name w:val="D8F9357BDE73485F876996497D03C255"/>
    <w:rsid w:val="00434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{A9309BB7-532B-4339-9432-6C26C6045246}tf16402400.dotx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2020-03-24T07:20:00Z</dcterms:created>
  <dcterms:modified xsi:type="dcterms:W3CDTF">2020-03-24T07:20:00Z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